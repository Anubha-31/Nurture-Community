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pic="http://schemas.openxmlformats.org/drawingml/2006/picture" xmlns:a14="http://schemas.microsoft.com/office/drawing/2010/main" mc:Ignorable="w14 w15 w16se w16cid w16 w16cex w16sdtdh wp14">
  <w:body>
    <w:p w:rsidR="00AE72E2" w:rsidP="00443903" w:rsidRDefault="00AE72E2" w14:paraId="19478C83" w14:textId="4CD4765C">
      <w:r w:rsidRPr="004909D9">
        <w:rPr>
          <w:noProof/>
          <w:lang w:eastAsia="en-AU"/>
        </w:rPr>
        <w:drawing>
          <wp:anchor distT="0" distB="0" distL="114300" distR="114300" simplePos="0" relativeHeight="251658243" behindDoc="1" locked="0" layoutInCell="1" allowOverlap="1" wp14:anchorId="0B5340C4" wp14:editId="059A964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57731" cy="8966200"/>
            <wp:effectExtent l="0" t="0" r="635" b="635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928" cy="89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72E2" w:rsidP="00443903" w:rsidRDefault="00AE72E2" w14:paraId="64E08939" w14:textId="3077F296"/>
    <w:p w:rsidR="00AE72E2" w:rsidP="00443903" w:rsidRDefault="00AE72E2" w14:paraId="4EC67D37" w14:textId="0A1F794C"/>
    <w:p w:rsidR="008346E1" w:rsidP="008346E1" w:rsidRDefault="009973AE" w14:paraId="5A2F6905" w14:textId="7A5C673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66DF23BB" wp14:editId="45F184DF">
                <wp:simplePos x="0" y="0"/>
                <wp:positionH relativeFrom="margin">
                  <wp:align>center</wp:align>
                </wp:positionH>
                <wp:positionV relativeFrom="paragraph">
                  <wp:posOffset>1809248</wp:posOffset>
                </wp:positionV>
                <wp:extent cx="4006850" cy="5429250"/>
                <wp:effectExtent l="0" t="0" r="12700" b="1905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6850" cy="54292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72E2" w:rsidP="007B099B" w:rsidRDefault="007B099B" w14:paraId="238CDC3B" w14:textId="7A07BBC9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REVISION 1.0</w:t>
                            </w:r>
                          </w:p>
                          <w:p w:rsidR="007B099B" w:rsidP="00AE72E2" w:rsidRDefault="007B099B" w14:paraId="7CA30642" w14:textId="7777777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:rsidR="00AE72E2" w:rsidP="00AE72E2" w:rsidRDefault="00AE72E2" w14:paraId="6DE9867E" w14:textId="77777777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F9F839" wp14:editId="7CB48010">
                                  <wp:extent cx="3081291" cy="2266950"/>
                                  <wp:effectExtent l="0" t="0" r="508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1291" cy="2266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>
              <v:shapetype id="_x0000_t202" coordsize="21600,21600" o:spt="202" path="m,l,21600r21600,l21600,xe" w14:anchorId="66DF23BB">
                <v:stroke joinstyle="miter"/>
                <v:path gradientshapeok="t" o:connecttype="rect"/>
              </v:shapetype>
              <v:shape id="Text Box 2" style="position:absolute;margin-left:0;margin-top:142.45pt;width:315.5pt;height:427.5pt;z-index:251658241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spid="_x0000_s1026" fillcolor="white [3201]" strokecolor="#6b6969 [1614]" strokeweight="2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">
                <v:textbox>
                  <w:txbxContent>
                    <w:p w:rsidR="00AE72E2" w:rsidP="007B099B" w:rsidRDefault="007B099B" w14:paraId="238CDC3B" w14:textId="7A07BBC9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REVISION 1.0</w:t>
                      </w:r>
                    </w:p>
                    <w:p w:rsidR="007B099B" w:rsidP="00AE72E2" w:rsidRDefault="007B099B" w14:paraId="7CA30642" w14:textId="77777777">
                      <w:pPr>
                        <w:rPr>
                          <w:sz w:val="36"/>
                          <w:szCs w:val="36"/>
                        </w:rPr>
                      </w:pPr>
                    </w:p>
                    <w:p w:rsidR="00AE72E2" w:rsidP="00AE72E2" w:rsidRDefault="00AE72E2" w14:paraId="6DE9867E" w14:textId="77777777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CF9F839" wp14:editId="7CB48010">
                            <wp:extent cx="3081291" cy="2266950"/>
                            <wp:effectExtent l="0" t="0" r="508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1291" cy="2266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E72E2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F113EBE" wp14:editId="202B9973">
                <wp:simplePos x="0" y="0"/>
                <wp:positionH relativeFrom="margin">
                  <wp:align>center</wp:align>
                </wp:positionH>
                <wp:positionV relativeFrom="paragraph">
                  <wp:posOffset>4795520</wp:posOffset>
                </wp:positionV>
                <wp:extent cx="3390900" cy="207645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20764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 w="1905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:rsidRPr="00443903" w:rsidR="00AE72E2" w:rsidP="00AE72E2" w:rsidRDefault="00AE72E2" w14:paraId="36419CC7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:rsidRPr="00AE72E2" w:rsidR="00AE72E2" w:rsidP="00AE72E2" w:rsidRDefault="00AE72E2" w14:paraId="0E284FE5" w14:textId="7777777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AE72E2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AUTHORS</w:t>
                            </w:r>
                          </w:p>
                          <w:p w:rsidR="00AE72E2" w:rsidP="00AE72E2" w:rsidRDefault="00AE72E2" w14:paraId="3B8DB040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Anubha Sharma</w:t>
                            </w:r>
                          </w:p>
                          <w:p w:rsidR="00AE72E2" w:rsidP="00AE72E2" w:rsidRDefault="00AE72E2" w14:paraId="45AF5999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Priyam Dua</w:t>
                            </w:r>
                          </w:p>
                          <w:p w:rsidR="00AE72E2" w:rsidP="00AE72E2" w:rsidRDefault="00AE72E2" w14:paraId="730D0DF5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Arshdeep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Kaur</w:t>
                            </w:r>
                          </w:p>
                          <w:p w:rsidR="00AE72E2" w:rsidP="00AE72E2" w:rsidRDefault="00AE72E2" w14:paraId="56DD65DD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Harjinder Gill</w:t>
                            </w:r>
                          </w:p>
                          <w:p w:rsidR="00AE72E2" w:rsidP="00AE72E2" w:rsidRDefault="00AE72E2" w14:paraId="0699C4DA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Tanya Agrawal</w:t>
                            </w:r>
                          </w:p>
                          <w:p w:rsidR="00AE72E2" w:rsidP="00AE72E2" w:rsidRDefault="00AE72E2" w14:paraId="54219272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Avinash Gupta</w:t>
                            </w:r>
                          </w:p>
                          <w:p w:rsidR="00AE72E2" w:rsidP="00AE72E2" w:rsidRDefault="00AE72E2" w14:paraId="26FC028C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Shaftkat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Waheed</w:t>
                            </w:r>
                          </w:p>
                          <w:p w:rsidR="00AE72E2" w:rsidP="00AE72E2" w:rsidRDefault="00AE72E2" w14:paraId="2CFA7440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Roxy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Lenoard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Palma</w:t>
                            </w:r>
                          </w:p>
                          <w:p w:rsidR="00AE72E2" w:rsidP="00AE72E2" w:rsidRDefault="00AE72E2" w14:paraId="1F4A885B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:rsidR="00AE72E2" w:rsidP="00AE72E2" w:rsidRDefault="00AE72E2" w14:paraId="095DBB04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:rsidRPr="00443903" w:rsidR="00AE72E2" w:rsidP="00AE72E2" w:rsidRDefault="00AE72E2" w14:paraId="6BDC4584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:rsidR="00AE72E2" w:rsidP="00AE72E2" w:rsidRDefault="00AE72E2" w14:paraId="7C63DA93" w14:textId="77777777">
                            <w:pPr>
                              <w:jc w:val="center"/>
                            </w:pPr>
                          </w:p>
                          <w:p w:rsidR="00AE72E2" w:rsidP="00AE72E2" w:rsidRDefault="00AE72E2" w14:paraId="1DC542E6" w14:textId="77777777">
                            <w:pPr>
                              <w:jc w:val="center"/>
                            </w:pPr>
                          </w:p>
                          <w:p w:rsidR="00AE72E2" w:rsidP="00AE72E2" w:rsidRDefault="00AE72E2" w14:paraId="33A43105" w14:textId="77777777">
                            <w:pPr>
                              <w:jc w:val="center"/>
                            </w:pPr>
                          </w:p>
                          <w:p w:rsidR="00AE72E2" w:rsidP="00AE72E2" w:rsidRDefault="00AE72E2" w14:paraId="3CF960E3" w14:textId="77777777">
                            <w:pPr>
                              <w:jc w:val="center"/>
                            </w:pPr>
                          </w:p>
                          <w:p w:rsidR="00AE72E2" w:rsidP="00AE72E2" w:rsidRDefault="00AE72E2" w14:paraId="4606B6A9" w14:textId="77777777">
                            <w:pPr>
                              <w:jc w:val="center"/>
                            </w:pPr>
                          </w:p>
                          <w:p w:rsidR="00AE72E2" w:rsidP="00AE72E2" w:rsidRDefault="00AE72E2" w14:paraId="0A9A5534" w14:textId="77777777">
                            <w:pPr>
                              <w:jc w:val="center"/>
                            </w:pPr>
                          </w:p>
                          <w:p w:rsidR="00AE72E2" w:rsidP="00AE72E2" w:rsidRDefault="00AE72E2" w14:paraId="5DC35D44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>
              <v:shape id="Text Box 10" style="position:absolute;margin-left:0;margin-top:377.6pt;width:267pt;height:163.5pt;z-index:25165824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spid="_x0000_s1028" fillcolor="gray [1629]" stroked="f" strokeweight="1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" w14:anchorId="1F113EBE">
                <v:stroke miterlimit="4"/>
                <v:textbox inset="4pt,4pt,4pt,4pt">
                  <w:txbxContent>
                    <w:p w:rsidRPr="00443903" w:rsidR="00AE72E2" w:rsidP="00AE72E2" w:rsidRDefault="00AE72E2" w14:paraId="36419CC7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:rsidRPr="00AE72E2" w:rsidR="00AE72E2" w:rsidP="00AE72E2" w:rsidRDefault="00AE72E2" w14:paraId="0E284FE5" w14:textId="7777777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AE72E2"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AUTHORS</w:t>
                      </w:r>
                    </w:p>
                    <w:p w:rsidR="00AE72E2" w:rsidP="00AE72E2" w:rsidRDefault="00AE72E2" w14:paraId="3B8DB040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Anubha Sharma</w:t>
                      </w:r>
                    </w:p>
                    <w:p w:rsidR="00AE72E2" w:rsidP="00AE72E2" w:rsidRDefault="00AE72E2" w14:paraId="45AF5999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Priyam Dua</w:t>
                      </w:r>
                    </w:p>
                    <w:p w:rsidR="00AE72E2" w:rsidP="00AE72E2" w:rsidRDefault="00AE72E2" w14:paraId="730D0DF5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</w:rPr>
                        <w:t>Arshdeep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Kaur</w:t>
                      </w:r>
                    </w:p>
                    <w:p w:rsidR="00AE72E2" w:rsidP="00AE72E2" w:rsidRDefault="00AE72E2" w14:paraId="56DD65DD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Harjinder Gill</w:t>
                      </w:r>
                    </w:p>
                    <w:p w:rsidR="00AE72E2" w:rsidP="00AE72E2" w:rsidRDefault="00AE72E2" w14:paraId="0699C4DA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Tanya Agrawal</w:t>
                      </w:r>
                    </w:p>
                    <w:p w:rsidR="00AE72E2" w:rsidP="00AE72E2" w:rsidRDefault="00AE72E2" w14:paraId="54219272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Avinash Gupta</w:t>
                      </w:r>
                    </w:p>
                    <w:p w:rsidR="00AE72E2" w:rsidP="00AE72E2" w:rsidRDefault="00AE72E2" w14:paraId="26FC028C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</w:rPr>
                        <w:t>Shaftkat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Waheed</w:t>
                      </w:r>
                    </w:p>
                    <w:p w:rsidR="00AE72E2" w:rsidP="00AE72E2" w:rsidRDefault="00AE72E2" w14:paraId="2CFA7440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Roxy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Lenoard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 Palma</w:t>
                      </w:r>
                    </w:p>
                    <w:p w:rsidR="00AE72E2" w:rsidP="00AE72E2" w:rsidRDefault="00AE72E2" w14:paraId="1F4A885B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:rsidR="00AE72E2" w:rsidP="00AE72E2" w:rsidRDefault="00AE72E2" w14:paraId="095DBB04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:rsidRPr="00443903" w:rsidR="00AE72E2" w:rsidP="00AE72E2" w:rsidRDefault="00AE72E2" w14:paraId="6BDC4584" w14:textId="77777777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:rsidR="00AE72E2" w:rsidP="00AE72E2" w:rsidRDefault="00AE72E2" w14:paraId="7C63DA93" w14:textId="77777777">
                      <w:pPr>
                        <w:jc w:val="center"/>
                      </w:pPr>
                    </w:p>
                    <w:p w:rsidR="00AE72E2" w:rsidP="00AE72E2" w:rsidRDefault="00AE72E2" w14:paraId="1DC542E6" w14:textId="77777777">
                      <w:pPr>
                        <w:jc w:val="center"/>
                      </w:pPr>
                    </w:p>
                    <w:p w:rsidR="00AE72E2" w:rsidP="00AE72E2" w:rsidRDefault="00AE72E2" w14:paraId="33A43105" w14:textId="77777777">
                      <w:pPr>
                        <w:jc w:val="center"/>
                      </w:pPr>
                    </w:p>
                    <w:p w:rsidR="00AE72E2" w:rsidP="00AE72E2" w:rsidRDefault="00AE72E2" w14:paraId="3CF960E3" w14:textId="77777777">
                      <w:pPr>
                        <w:jc w:val="center"/>
                      </w:pPr>
                    </w:p>
                    <w:p w:rsidR="00AE72E2" w:rsidP="00AE72E2" w:rsidRDefault="00AE72E2" w14:paraId="4606B6A9" w14:textId="77777777">
                      <w:pPr>
                        <w:jc w:val="center"/>
                      </w:pPr>
                    </w:p>
                    <w:p w:rsidR="00AE72E2" w:rsidP="00AE72E2" w:rsidRDefault="00AE72E2" w14:paraId="0A9A5534" w14:textId="77777777">
                      <w:pPr>
                        <w:jc w:val="center"/>
                      </w:pPr>
                    </w:p>
                    <w:p w:rsidR="00AE72E2" w:rsidP="00AE72E2" w:rsidRDefault="00AE72E2" w14:paraId="5DC35D44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E72E2">
        <w:br w:type="page"/>
      </w:r>
    </w:p>
    <w:p w:rsidR="00C3453A" w:rsidP="00C3453A" w:rsidRDefault="00C3453A" w14:paraId="4C2460D4" w14:textId="2BEE3F71">
      <w:pPr>
        <w:pStyle w:val="Heading1"/>
        <w:numPr>
          <w:ilvl w:val="0"/>
          <w:numId w:val="4"/>
        </w:numPr>
        <w:jc w:val="left"/>
        <w:rPr>
          <w:smallCaps w:val="1"/>
          <w:sz w:val="32"/>
          <w:szCs w:val="32"/>
        </w:rPr>
      </w:pPr>
      <w:r w:rsidRPr="2747A9B1" w:rsidR="00C3453A">
        <w:rPr>
          <w:smallCaps w:val="1"/>
          <w:sz w:val="32"/>
          <w:szCs w:val="32"/>
        </w:rPr>
        <w:t>o</w:t>
      </w:r>
      <w:r w:rsidRPr="2747A9B1" w:rsidR="00C3453A">
        <w:rPr>
          <w:smallCaps w:val="1"/>
          <w:sz w:val="32"/>
          <w:szCs w:val="32"/>
        </w:rPr>
        <w:t xml:space="preserve">bjective </w:t>
      </w:r>
      <w:r w:rsidRPr="2747A9B1" w:rsidR="00C3453A">
        <w:rPr>
          <w:smallCaps w:val="1"/>
          <w:sz w:val="32"/>
          <w:szCs w:val="32"/>
        </w:rPr>
        <w:t>o</w:t>
      </w:r>
      <w:r w:rsidRPr="2747A9B1" w:rsidR="00C3453A">
        <w:rPr>
          <w:smallCaps w:val="1"/>
          <w:sz w:val="32"/>
          <w:szCs w:val="32"/>
        </w:rPr>
        <w:t xml:space="preserve">f </w:t>
      </w:r>
      <w:r w:rsidRPr="2747A9B1" w:rsidR="00C3453A">
        <w:rPr>
          <w:smallCaps w:val="1"/>
          <w:sz w:val="32"/>
          <w:szCs w:val="32"/>
        </w:rPr>
        <w:t>s</w:t>
      </w:r>
      <w:r w:rsidRPr="2747A9B1" w:rsidR="00C3453A">
        <w:rPr>
          <w:smallCaps w:val="1"/>
          <w:sz w:val="32"/>
          <w:szCs w:val="32"/>
        </w:rPr>
        <w:t>print</w:t>
      </w:r>
      <w:r>
        <w:br/>
      </w:r>
    </w:p>
    <w:p w:rsidR="006B0C8B" w:rsidP="006B0C8B" w:rsidRDefault="006B0C8B" w14:paraId="53DCE3FD" w14:textId="4DCF47E4">
      <w:pPr>
        <w:ind w:firstLine="360"/>
      </w:pPr>
      <w:r w:rsidR="006B0C8B">
        <w:rPr/>
        <w:t xml:space="preserve">The objective of the sprint was to lay the foundation of </w:t>
      </w:r>
      <w:r w:rsidR="00105196">
        <w:rPr/>
        <w:t xml:space="preserve">the </w:t>
      </w:r>
      <w:r w:rsidR="006B0C8B">
        <w:rPr/>
        <w:t>project and designing the basic architecture</w:t>
      </w:r>
      <w:r w:rsidR="00036014">
        <w:rPr/>
        <w:t xml:space="preserve"> </w:t>
      </w:r>
      <w:r w:rsidR="006B0C8B">
        <w:rPr/>
        <w:t>of the project</w:t>
      </w:r>
      <w:r w:rsidR="51C2B44A">
        <w:rPr/>
        <w:t xml:space="preserve"> and implementing few features</w:t>
      </w:r>
      <w:r w:rsidR="006B0C8B">
        <w:rPr/>
        <w:t xml:space="preserve">. We planned </w:t>
      </w:r>
      <w:r w:rsidR="00105196">
        <w:rPr/>
        <w:t xml:space="preserve">the </w:t>
      </w:r>
      <w:r w:rsidR="006B0C8B">
        <w:rPr/>
        <w:t>below task to achieve this goal</w:t>
      </w:r>
    </w:p>
    <w:p w:rsidR="001F3B1C" w:rsidP="2747A9B1" w:rsidRDefault="001F3B1C" w14:paraId="6774B722" w14:textId="5BA076CB">
      <w:pPr>
        <w:pStyle w:val="Heading2"/>
        <w:ind w:firstLine="720"/>
        <w:jc w:val="left"/>
        <w:rPr>
          <w:rFonts w:ascii="Century Gothic" w:hAnsi="Century Gothic" w:asciiTheme="majorAscii" w:hAnsiTheme="majorAscii"/>
          <w:smallCaps w:val="1"/>
          <w:color w:val="476166" w:themeColor="accent1" w:themeTint="FF" w:themeShade="FF"/>
          <w:sz w:val="24"/>
          <w:szCs w:val="24"/>
        </w:rPr>
      </w:pPr>
      <w:r w:rsidRPr="2747A9B1" w:rsidR="001F3B1C">
        <w:rPr>
          <w:rFonts w:ascii="Century Gothic" w:hAnsi="Century Gothic" w:asciiTheme="majorAscii" w:hAnsiTheme="majorAscii"/>
          <w:smallCaps w:val="1"/>
          <w:color w:val="476065"/>
          <w:sz w:val="24"/>
          <w:szCs w:val="24"/>
        </w:rPr>
        <w:t>u</w:t>
      </w:r>
      <w:r w:rsidRPr="2747A9B1" w:rsidR="0088035C">
        <w:rPr>
          <w:rFonts w:ascii="Century Gothic" w:hAnsi="Century Gothic" w:asciiTheme="majorAscii" w:hAnsiTheme="majorAscii"/>
          <w:smallCaps w:val="1"/>
          <w:color w:val="476065"/>
          <w:sz w:val="24"/>
          <w:szCs w:val="24"/>
        </w:rPr>
        <w:t xml:space="preserve">ser story 1. </w:t>
      </w:r>
      <w:r w:rsidRPr="2747A9B1" w:rsidR="24756931">
        <w:rPr>
          <w:rFonts w:ascii="Century Gothic" w:hAnsi="Century Gothic" w:asciiTheme="majorAscii" w:hAnsiTheme="majorAscii"/>
          <w:smallCaps w:val="1"/>
          <w:color w:val="476065"/>
          <w:sz w:val="24"/>
          <w:szCs w:val="24"/>
        </w:rPr>
        <w:t>df</w:t>
      </w:r>
    </w:p>
    <w:p w:rsidRPr="00013958" w:rsidR="006B0C8B" w:rsidP="63BB6BD7" w:rsidRDefault="00245E77" w14:paraId="6B12E999" w14:textId="5768F90D">
      <w:pPr>
        <w:pStyle w:val="Normal"/>
        <w:ind w:left="0" w:firstLine="72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36"/>
          <w:szCs w:val="36"/>
          <w:lang w:val="en-US"/>
        </w:rPr>
      </w:pPr>
      <w:hyperlink r:id="R5f9600d7235f462b">
        <w:r w:rsidRPr="63BB6BD7" w:rsidR="190544DF">
          <w:rPr>
            <w:rStyle w:val="Hyperlink"/>
            <w:rFonts w:ascii="Segoe UI" w:hAnsi="Segoe UI" w:eastAsia="Segoe UI" w:cs="Segoe U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lang w:val="en-US"/>
          </w:rPr>
          <w:t>CP8117P13-14</w:t>
        </w:r>
      </w:hyperlink>
      <w:r w:rsidRPr="63BB6BD7" w:rsidR="006B0C8B">
        <w:rPr>
          <w:rFonts w:ascii="Segoe UI" w:hAnsi="Segoe UI" w:eastAsia="Times New Roman" w:cs="Segoe UI"/>
          <w:color w:val="172B4D"/>
        </w:rPr>
        <w:t xml:space="preserve"> </w:t>
      </w:r>
      <w:r w:rsidRPr="63BB6BD7" w:rsidR="39C37F0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Restaurant owner food creation and posting</w:t>
      </w:r>
    </w:p>
    <w:p w:rsidRPr="00013958" w:rsidR="0088035C" w:rsidP="0088035C" w:rsidRDefault="0088035C" w14:paraId="57065064" w14:textId="77777777">
      <w:pPr>
        <w:shd w:val="clear" w:color="auto" w:fill="FFFFFF"/>
        <w:ind w:left="720"/>
        <w:rPr>
          <w:rFonts w:ascii="Segoe UI" w:hAnsi="Segoe UI" w:eastAsia="Times New Roman" w:cs="Segoe UI"/>
          <w:color w:val="172B4D"/>
        </w:rPr>
      </w:pPr>
    </w:p>
    <w:p w:rsidRPr="00013958" w:rsidR="0088035C" w:rsidP="001F3B1C" w:rsidRDefault="001F3B1C" w14:paraId="4409E502" w14:textId="65D3801C">
      <w:pPr>
        <w:pStyle w:val="Heading2"/>
        <w:ind w:firstLine="720"/>
        <w:jc w:val="left"/>
        <w:rPr>
          <w:rFonts w:asciiTheme="majorHAnsi" w:hAnsiTheme="majorHAnsi"/>
          <w:smallCaps/>
          <w:color w:val="476166" w:themeColor="accent1"/>
          <w:sz w:val="24"/>
          <w:szCs w:val="24"/>
        </w:rPr>
      </w:pPr>
      <w:r w:rsidRPr="00013958">
        <w:rPr>
          <w:rFonts w:asciiTheme="majorHAnsi" w:hAnsiTheme="majorHAnsi"/>
          <w:smallCaps/>
          <w:color w:val="476166" w:themeColor="accent1"/>
          <w:sz w:val="24"/>
          <w:szCs w:val="24"/>
        </w:rPr>
        <w:t>u</w:t>
      </w:r>
      <w:r w:rsidRPr="00013958" w:rsidR="0088035C">
        <w:rPr>
          <w:rFonts w:asciiTheme="majorHAnsi" w:hAnsiTheme="majorHAnsi"/>
          <w:smallCaps/>
          <w:color w:val="476166" w:themeColor="accent1"/>
          <w:sz w:val="24"/>
          <w:szCs w:val="24"/>
        </w:rPr>
        <w:t xml:space="preserve">ser story 2. </w:t>
      </w:r>
    </w:p>
    <w:p w:rsidRPr="00013958" w:rsidR="006E0780" w:rsidP="63BB6BD7" w:rsidRDefault="00245E77" w14:paraId="63F6AE83" w14:textId="456859FD">
      <w:pPr>
        <w:pStyle w:val="Normal"/>
        <w:shd w:val="clear" w:color="auto" w:fill="FFFFFF" w:themeFill="background1"/>
        <w:ind w:firstLine="720"/>
      </w:pPr>
      <w:r w:rsidRPr="63BB6BD7" w:rsidR="006E0780">
        <w:rPr>
          <w:rFonts w:ascii="Segoe UI" w:hAnsi="Segoe UI" w:eastAsia="Times New Roman" w:cs="Segoe UI"/>
          <w:color w:val="0065FF"/>
          <w:u w:val="single"/>
        </w:rPr>
        <w:t>CP8117P13-</w:t>
      </w:r>
      <w:r w:rsidRPr="63BB6BD7" w:rsidR="4F0A5FD3">
        <w:rPr>
          <w:rFonts w:ascii="Segoe UI" w:hAnsi="Segoe UI" w:eastAsia="Times New Roman" w:cs="Segoe UI"/>
          <w:color w:val="0065FF"/>
          <w:u w:val="single"/>
        </w:rPr>
        <w:t>13</w:t>
      </w:r>
      <w:r w:rsidRPr="63BB6BD7" w:rsidR="006E0780">
        <w:rPr>
          <w:rFonts w:ascii="Segoe UI" w:hAnsi="Segoe UI" w:eastAsia="Times New Roman" w:cs="Segoe UI"/>
          <w:color w:val="172B4D"/>
        </w:rPr>
        <w:t xml:space="preserve"> </w:t>
      </w:r>
      <w:r w:rsidRPr="63BB6BD7" w:rsidR="2C152F1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72B4D"/>
          <w:sz w:val="24"/>
          <w:szCs w:val="24"/>
          <w:lang w:val="en-US"/>
        </w:rPr>
        <w:t>Restaurant owner entry and interaction with our system</w:t>
      </w:r>
      <w:r w:rsidRPr="63BB6BD7" w:rsidR="006E0780">
        <w:rPr>
          <w:sz w:val="24"/>
          <w:szCs w:val="24"/>
        </w:rPr>
        <w:t>.</w:t>
      </w:r>
    </w:p>
    <w:p w:rsidRPr="00013958" w:rsidR="0088035C" w:rsidP="0088035C" w:rsidRDefault="0088035C" w14:paraId="762415B3" w14:textId="77777777">
      <w:pPr>
        <w:shd w:val="clear" w:color="auto" w:fill="FFFFFF"/>
        <w:ind w:firstLine="720"/>
      </w:pPr>
    </w:p>
    <w:p w:rsidR="00C3453A" w:rsidP="00C3453A" w:rsidRDefault="00C3453A" w14:paraId="16581237" w14:textId="597C7205">
      <w:pPr>
        <w:pStyle w:val="Heading1"/>
        <w:numPr>
          <w:ilvl w:val="0"/>
          <w:numId w:val="4"/>
        </w:numPr>
        <w:jc w:val="left"/>
        <w:rPr>
          <w:smallCaps w:val="1"/>
          <w:sz w:val="32"/>
          <w:szCs w:val="32"/>
        </w:rPr>
      </w:pPr>
      <w:r w:rsidRPr="2747A9B1" w:rsidR="00C3453A">
        <w:rPr>
          <w:smallCaps w:val="1"/>
          <w:sz w:val="32"/>
          <w:szCs w:val="32"/>
        </w:rPr>
        <w:t>l</w:t>
      </w:r>
      <w:r w:rsidRPr="2747A9B1" w:rsidR="00C3453A">
        <w:rPr>
          <w:smallCaps w:val="1"/>
          <w:sz w:val="32"/>
          <w:szCs w:val="32"/>
        </w:rPr>
        <w:t>ist of tasks or activities</w:t>
      </w:r>
      <w:r>
        <w:br/>
      </w:r>
    </w:p>
    <w:p w:rsidRPr="003F4A7F" w:rsidR="009567A3" w:rsidP="009567A3" w:rsidRDefault="009567A3" w14:paraId="57BB56F2" w14:textId="776A1DAA">
      <w:r w:rsidRPr="003F4A7F">
        <w:t>For better understanding and work division, we divided tasks into the subtasks listed below.</w:t>
      </w:r>
    </w:p>
    <w:p w:rsidRPr="003F4A7F" w:rsidR="00D670D4" w:rsidP="00D670D4" w:rsidRDefault="00D670D4" w14:noSpellErr="1" w14:paraId="414B37F9" w14:textId="4492DD49">
      <w:pPr>
        <w:pStyle w:val="Heading2"/>
        <w:numPr>
          <w:ilvl w:val="0"/>
          <w:numId w:val="37"/>
        </w:numPr>
        <w:jc w:val="left"/>
        <w:rPr>
          <w:sz w:val="24"/>
          <w:szCs w:val="24"/>
        </w:rPr>
      </w:pPr>
      <w:r w:rsidRPr="63BB6BD7" w:rsidR="00D670D4">
        <w:rPr>
          <w:rFonts w:ascii="Century Gothic" w:hAnsi="Century Gothic" w:asciiTheme="majorAscii" w:hAnsiTheme="majorAscii"/>
          <w:smallCaps w:val="1"/>
          <w:color w:val="476166" w:themeColor="accent1" w:themeTint="FF" w:themeShade="FF"/>
          <w:sz w:val="24"/>
          <w:szCs w:val="24"/>
        </w:rPr>
        <w:t>Subtask for user Story 1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850"/>
        <w:gridCol w:w="2608"/>
      </w:tblGrid>
      <w:tr w:rsidR="63BB6BD7" w:rsidTr="2747A9B1" w14:paraId="116444E9">
        <w:tc>
          <w:tcPr>
            <w:tcW w:w="2850" w:type="dxa"/>
            <w:tcBorders>
              <w:top w:val="single" w:color="DFE1E6" w:sz="6"/>
              <w:bottom w:val="single" w:color="DFE1E6" w:sz="6"/>
            </w:tcBorders>
            <w:tcMar/>
            <w:vAlign w:val="top"/>
          </w:tcPr>
          <w:p w:rsidR="63BB6BD7" w:rsidP="63BB6BD7" w:rsidRDefault="63BB6BD7" w14:paraId="13EC9DE8" w14:textId="68E38C25">
            <w:pPr>
              <w:jc w:val="left"/>
            </w:pPr>
            <w:hyperlink r:id="Rd072f58588864888">
              <w:r w:rsidRPr="63BB6BD7" w:rsidR="63BB6BD7">
                <w:rPr>
                  <w:rStyle w:val="Hyperlink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sz w:val="21"/>
                  <w:szCs w:val="21"/>
                </w:rPr>
                <w:t>CP8117P13-18</w:t>
              </w:r>
            </w:hyperlink>
          </w:p>
        </w:tc>
        <w:tc>
          <w:tcPr>
            <w:tcW w:w="2608" w:type="dxa"/>
            <w:tcBorders>
              <w:top w:val="single" w:color="DFE1E6" w:sz="6"/>
              <w:bottom w:val="single" w:color="DFE1E6" w:sz="6"/>
            </w:tcBorders>
            <w:tcMar/>
            <w:vAlign w:val="top"/>
          </w:tcPr>
          <w:p w:rsidR="63BB6BD7" w:rsidP="63BB6BD7" w:rsidRDefault="63BB6BD7" w14:paraId="0D3CC2B2" w14:textId="578E37CF">
            <w:pPr>
              <w:jc w:val="left"/>
            </w:pPr>
            <w:r w:rsidRPr="63BB6BD7" w:rsidR="63BB6BD7">
              <w:rPr>
                <w:b w:val="0"/>
                <w:bCs w:val="0"/>
                <w:i w:val="0"/>
                <w:iCs w:val="0"/>
                <w:caps w:val="0"/>
                <w:smallCaps w:val="0"/>
                <w:color w:val="172B4D"/>
                <w:sz w:val="21"/>
                <w:szCs w:val="21"/>
              </w:rPr>
              <w:t>Create restaurant list page</w:t>
            </w:r>
          </w:p>
        </w:tc>
      </w:tr>
      <w:tr w:rsidR="63BB6BD7" w:rsidTr="2747A9B1" w14:paraId="06E1A86D">
        <w:tc>
          <w:tcPr>
            <w:tcW w:w="2850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2DB4640F" w14:textId="2E3F3B1E">
            <w:pPr>
              <w:jc w:val="left"/>
            </w:pPr>
            <w:hyperlink r:id="Rfc697aab92854b26">
              <w:r w:rsidRPr="63BB6BD7" w:rsidR="63BB6BD7">
                <w:rPr>
                  <w:rStyle w:val="Hyperlink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sz w:val="21"/>
                  <w:szCs w:val="21"/>
                </w:rPr>
                <w:t>CP8117P13-19</w:t>
              </w:r>
            </w:hyperlink>
          </w:p>
        </w:tc>
        <w:tc>
          <w:tcPr>
            <w:tcW w:w="2608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6FA61FF8" w14:textId="3EF77AA8">
            <w:pPr>
              <w:jc w:val="left"/>
            </w:pPr>
            <w:r w:rsidRPr="63BB6BD7" w:rsidR="63BB6BD7">
              <w:rPr>
                <w:b w:val="0"/>
                <w:bCs w:val="0"/>
                <w:i w:val="0"/>
                <w:iCs w:val="0"/>
                <w:caps w:val="0"/>
                <w:smallCaps w:val="0"/>
                <w:color w:val="172B4D"/>
                <w:sz w:val="21"/>
                <w:szCs w:val="21"/>
              </w:rPr>
              <w:t>Add food page</w:t>
            </w:r>
          </w:p>
        </w:tc>
      </w:tr>
      <w:tr w:rsidR="63BB6BD7" w:rsidTr="2747A9B1" w14:paraId="2EAFFC72">
        <w:tc>
          <w:tcPr>
            <w:tcW w:w="2850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3EFBFF95" w14:textId="70BEF2EF">
            <w:pPr>
              <w:jc w:val="left"/>
            </w:pPr>
            <w:hyperlink r:id="R65211547699e4ccf">
              <w:r w:rsidRPr="63BB6BD7" w:rsidR="63BB6BD7">
                <w:rPr>
                  <w:rStyle w:val="Hyperlink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sz w:val="21"/>
                  <w:szCs w:val="21"/>
                </w:rPr>
                <w:t>CP8117P13-20</w:t>
              </w:r>
            </w:hyperlink>
          </w:p>
        </w:tc>
        <w:tc>
          <w:tcPr>
            <w:tcW w:w="2608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27C78625" w14:textId="59EC3A33">
            <w:pPr>
              <w:jc w:val="left"/>
            </w:pPr>
            <w:r w:rsidRPr="63BB6BD7" w:rsidR="63BB6BD7">
              <w:rPr>
                <w:b w:val="0"/>
                <w:bCs w:val="0"/>
                <w:i w:val="0"/>
                <w:iCs w:val="0"/>
                <w:caps w:val="0"/>
                <w:smallCaps w:val="0"/>
                <w:color w:val="172B4D"/>
                <w:sz w:val="21"/>
                <w:szCs w:val="21"/>
              </w:rPr>
              <w:t>Food list API</w:t>
            </w:r>
          </w:p>
        </w:tc>
      </w:tr>
      <w:tr w:rsidR="63BB6BD7" w:rsidTr="2747A9B1" w14:paraId="46A5A8DE">
        <w:tc>
          <w:tcPr>
            <w:tcW w:w="2850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3E66C5F0" w14:textId="094C2AEF">
            <w:pPr>
              <w:jc w:val="left"/>
            </w:pPr>
            <w:hyperlink r:id="R48db4759ddd44232">
              <w:r w:rsidRPr="63BB6BD7" w:rsidR="63BB6BD7">
                <w:rPr>
                  <w:rStyle w:val="Hyperlink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sz w:val="21"/>
                  <w:szCs w:val="21"/>
                </w:rPr>
                <w:t>CP8117P13-21</w:t>
              </w:r>
            </w:hyperlink>
          </w:p>
        </w:tc>
        <w:tc>
          <w:tcPr>
            <w:tcW w:w="2608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6443A6C1" w14:textId="6F106FEB">
            <w:pPr>
              <w:jc w:val="left"/>
            </w:pPr>
            <w:r w:rsidRPr="63BB6BD7" w:rsidR="63BB6BD7">
              <w:rPr>
                <w:b w:val="0"/>
                <w:bCs w:val="0"/>
                <w:i w:val="0"/>
                <w:iCs w:val="0"/>
                <w:caps w:val="0"/>
                <w:smallCaps w:val="0"/>
                <w:color w:val="172B4D"/>
                <w:sz w:val="21"/>
                <w:szCs w:val="21"/>
              </w:rPr>
              <w:t>Food creation api</w:t>
            </w:r>
          </w:p>
        </w:tc>
      </w:tr>
      <w:tr w:rsidR="63BB6BD7" w:rsidTr="2747A9B1" w14:paraId="361F48BC">
        <w:tc>
          <w:tcPr>
            <w:tcW w:w="2850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756163CF" w14:textId="1BC49493">
            <w:pPr>
              <w:jc w:val="left"/>
            </w:pPr>
            <w:hyperlink r:id="Re24f73551077426c">
              <w:r w:rsidRPr="63BB6BD7" w:rsidR="63BB6BD7">
                <w:rPr>
                  <w:rStyle w:val="Hyperlink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sz w:val="21"/>
                  <w:szCs w:val="21"/>
                </w:rPr>
                <w:t>CP8117P13-23</w:t>
              </w:r>
            </w:hyperlink>
          </w:p>
        </w:tc>
        <w:tc>
          <w:tcPr>
            <w:tcW w:w="2608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0684FEB4" w14:textId="2721EF1B">
            <w:pPr>
              <w:jc w:val="left"/>
            </w:pPr>
            <w:r w:rsidRPr="63BB6BD7" w:rsidR="63BB6BD7">
              <w:rPr>
                <w:b w:val="0"/>
                <w:bCs w:val="0"/>
                <w:i w:val="0"/>
                <w:iCs w:val="0"/>
                <w:caps w:val="0"/>
                <w:smallCaps w:val="0"/>
                <w:color w:val="172B4D"/>
                <w:sz w:val="21"/>
                <w:szCs w:val="21"/>
              </w:rPr>
              <w:t>Testing the Functionality</w:t>
            </w:r>
          </w:p>
        </w:tc>
      </w:tr>
    </w:tbl>
    <w:p w:rsidRPr="003F4A7F" w:rsidR="00D670D4" w:rsidP="2747A9B1" w:rsidRDefault="00D670D4" w14:paraId="2224EF5A" w14:textId="4507F70E">
      <w:pPr>
        <w:pStyle w:val="Normal"/>
        <w:ind w:left="0"/>
        <w:rPr>
          <w:rFonts w:ascii="Georgia" w:hAnsi="Georgia" w:eastAsia="Georgia" w:cs="Georgia" w:asciiTheme="minorAscii" w:hAnsiTheme="minorAscii" w:eastAsiaTheme="minorAscii" w:cstheme="minorAscii"/>
          <w:color w:val="666147"/>
          <w:sz w:val="24"/>
          <w:szCs w:val="24"/>
        </w:rPr>
      </w:pPr>
      <w:r>
        <w:br/>
      </w:r>
    </w:p>
    <w:p w:rsidRPr="003F4A7F" w:rsidR="00D670D4" w:rsidP="63BB6BD7" w:rsidRDefault="00D670D4" w14:paraId="002E606B" w14:textId="7D0F845D">
      <w:pPr>
        <w:pStyle w:val="ListParagraph"/>
        <w:numPr>
          <w:ilvl w:val="0"/>
          <w:numId w:val="37"/>
        </w:numPr>
        <w:shd w:val="clear" w:color="auto" w:fill="FFFFFF"/>
        <w:spacing w:before="240" w:after="0"/>
        <w:rPr>
          <w:rFonts w:ascii="Century Gothic" w:hAnsi="Century Gothic" w:asciiTheme="majorAscii" w:hAnsiTheme="majorAscii"/>
          <w:b w:val="1"/>
          <w:bCs w:val="1"/>
          <w:smallCaps/>
          <w:color w:val="476166" w:themeColor="accent1"/>
          <w:sz w:val="24"/>
          <w:szCs w:val="24"/>
        </w:rPr>
      </w:pPr>
      <w:proofErr w:type="spellStart"/>
      <w:r w:rsidRPr="63BB6BD7" w:rsidR="00D670D4">
        <w:rPr>
          <w:rFonts w:ascii="Century Gothic" w:hAnsi="Century Gothic" w:asciiTheme="majorAscii" w:hAnsiTheme="majorAscii"/>
          <w:b w:val="1"/>
          <w:bCs w:val="1"/>
          <w:smallCaps w:val="1"/>
          <w:color w:val="476166" w:themeColor="accent1" w:themeTint="FF" w:themeShade="FF"/>
          <w:sz w:val="24"/>
          <w:szCs w:val="24"/>
        </w:rPr>
        <w:t>Subtask</w:t>
      </w:r>
      <w:proofErr w:type="spellEnd"/>
      <w:r w:rsidRPr="63BB6BD7" w:rsidR="00D670D4">
        <w:rPr>
          <w:rFonts w:ascii="Century Gothic" w:hAnsi="Century Gothic" w:asciiTheme="majorAscii" w:hAnsiTheme="majorAscii"/>
          <w:b w:val="1"/>
          <w:bCs w:val="1"/>
          <w:smallCaps w:val="1"/>
          <w:color w:val="476166" w:themeColor="accent1" w:themeTint="FF" w:themeShade="FF"/>
          <w:sz w:val="24"/>
          <w:szCs w:val="24"/>
        </w:rPr>
        <w:t xml:space="preserve"> for user Story 2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820"/>
        <w:gridCol w:w="2593"/>
      </w:tblGrid>
      <w:tr w:rsidR="63BB6BD7" w:rsidTr="63BB6BD7" w14:paraId="1E5AD7E6">
        <w:tc>
          <w:tcPr>
            <w:tcW w:w="2820" w:type="dxa"/>
            <w:tcBorders>
              <w:top w:val="single" w:color="DFE1E6" w:sz="6"/>
              <w:bottom w:val="single" w:color="DFE1E6" w:sz="6"/>
            </w:tcBorders>
            <w:tcMar/>
            <w:vAlign w:val="top"/>
          </w:tcPr>
          <w:p w:rsidR="63BB6BD7" w:rsidP="63BB6BD7" w:rsidRDefault="63BB6BD7" w14:paraId="41A39CB1" w14:textId="18FC61A9">
            <w:pPr>
              <w:jc w:val="left"/>
            </w:pPr>
            <w:hyperlink r:id="R2f0dd28b2ad941b0">
              <w:r w:rsidRPr="63BB6BD7" w:rsidR="63BB6BD7">
                <w:rPr>
                  <w:rStyle w:val="Hyperlink"/>
                  <w:strike w:val="0"/>
                  <w:dstrike w:val="0"/>
                </w:rPr>
                <w:t>CP8117P13-15</w:t>
              </w:r>
            </w:hyperlink>
          </w:p>
        </w:tc>
        <w:tc>
          <w:tcPr>
            <w:tcW w:w="2593" w:type="dxa"/>
            <w:tcBorders>
              <w:top w:val="single" w:color="DFE1E6" w:sz="6"/>
              <w:bottom w:val="single" w:color="DFE1E6" w:sz="6"/>
            </w:tcBorders>
            <w:tcMar/>
            <w:vAlign w:val="top"/>
          </w:tcPr>
          <w:p w:rsidR="63BB6BD7" w:rsidP="63BB6BD7" w:rsidRDefault="63BB6BD7" w14:paraId="7C2D855D" w14:textId="0633196C">
            <w:pPr>
              <w:jc w:val="left"/>
            </w:pPr>
            <w:r w:rsidRPr="63BB6BD7" w:rsidR="63BB6BD7">
              <w:rPr>
                <w:color w:val="172B4D"/>
              </w:rPr>
              <w:t>Make login page and signup page</w:t>
            </w:r>
          </w:p>
        </w:tc>
      </w:tr>
      <w:tr w:rsidR="63BB6BD7" w:rsidTr="63BB6BD7" w14:paraId="69C3B2F7">
        <w:tc>
          <w:tcPr>
            <w:tcW w:w="2820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35E5D881" w14:textId="0B780AED">
            <w:pPr>
              <w:jc w:val="left"/>
            </w:pPr>
            <w:hyperlink r:id="R47d0c6321eb5469b">
              <w:r w:rsidRPr="63BB6BD7" w:rsidR="63BB6BD7">
                <w:rPr>
                  <w:rStyle w:val="Hyperlink"/>
                  <w:strike w:val="0"/>
                  <w:dstrike w:val="0"/>
                </w:rPr>
                <w:t>CP8117P13-16</w:t>
              </w:r>
            </w:hyperlink>
          </w:p>
        </w:tc>
        <w:tc>
          <w:tcPr>
            <w:tcW w:w="2593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7B111E75" w14:textId="5347F345">
            <w:pPr>
              <w:jc w:val="left"/>
            </w:pPr>
            <w:r w:rsidRPr="63BB6BD7" w:rsidR="63BB6BD7">
              <w:rPr>
                <w:color w:val="172B4D"/>
              </w:rPr>
              <w:t>Login API</w:t>
            </w:r>
          </w:p>
        </w:tc>
      </w:tr>
      <w:tr w:rsidR="63BB6BD7" w:rsidTr="63BB6BD7" w14:paraId="55169745">
        <w:tc>
          <w:tcPr>
            <w:tcW w:w="2820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50740C9D" w14:textId="479D2898">
            <w:pPr>
              <w:jc w:val="left"/>
            </w:pPr>
            <w:hyperlink r:id="Rae40e47ba4fb4577">
              <w:r w:rsidRPr="63BB6BD7" w:rsidR="63BB6BD7">
                <w:rPr>
                  <w:rStyle w:val="Hyperlink"/>
                  <w:strike w:val="0"/>
                  <w:dstrike w:val="0"/>
                </w:rPr>
                <w:t>CP8117P13-17</w:t>
              </w:r>
            </w:hyperlink>
          </w:p>
        </w:tc>
        <w:tc>
          <w:tcPr>
            <w:tcW w:w="2593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00957F12" w14:textId="6EB0ABFC">
            <w:pPr>
              <w:jc w:val="left"/>
            </w:pPr>
            <w:r w:rsidRPr="63BB6BD7" w:rsidR="63BB6BD7">
              <w:rPr>
                <w:color w:val="172B4D"/>
              </w:rPr>
              <w:t>Signup API</w:t>
            </w:r>
          </w:p>
        </w:tc>
      </w:tr>
      <w:tr w:rsidR="63BB6BD7" w:rsidTr="63BB6BD7" w14:paraId="1C4E8841">
        <w:tc>
          <w:tcPr>
            <w:tcW w:w="2820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1FBDFFB6" w14:textId="3E199D85">
            <w:pPr>
              <w:jc w:val="left"/>
            </w:pPr>
            <w:hyperlink r:id="Rb7f5d0923d314e37">
              <w:r w:rsidRPr="63BB6BD7" w:rsidR="63BB6BD7">
                <w:rPr>
                  <w:rStyle w:val="Hyperlink"/>
                  <w:strike w:val="0"/>
                  <w:dstrike w:val="0"/>
                </w:rPr>
                <w:t>CP8117P13-22</w:t>
              </w:r>
            </w:hyperlink>
          </w:p>
        </w:tc>
        <w:tc>
          <w:tcPr>
            <w:tcW w:w="2593" w:type="dxa"/>
            <w:tcBorders>
              <w:bottom w:val="single" w:color="DFE1E6" w:sz="6"/>
            </w:tcBorders>
            <w:tcMar/>
            <w:vAlign w:val="top"/>
          </w:tcPr>
          <w:p w:rsidR="63BB6BD7" w:rsidP="63BB6BD7" w:rsidRDefault="63BB6BD7" w14:paraId="49014E10" w14:textId="6C1252CC">
            <w:pPr>
              <w:jc w:val="left"/>
            </w:pPr>
            <w:r w:rsidRPr="63BB6BD7" w:rsidR="63BB6BD7">
              <w:rPr>
                <w:color w:val="172B4D"/>
              </w:rPr>
              <w:t>Testing the Functionality</w:t>
            </w:r>
          </w:p>
        </w:tc>
      </w:tr>
    </w:tbl>
    <w:p w:rsidR="63BB6BD7" w:rsidP="63BB6BD7" w:rsidRDefault="63BB6BD7" w14:paraId="4C29CEEA" w14:textId="7F23304B">
      <w:pPr>
        <w:pStyle w:val="Normal"/>
        <w:shd w:val="clear" w:color="auto" w:fill="FFFFFF" w:themeFill="background1"/>
        <w:ind w:left="0"/>
      </w:pPr>
    </w:p>
    <w:p w:rsidRPr="00EA4916" w:rsidR="00EA4916" w:rsidP="00C152F3" w:rsidRDefault="00EA4916" w14:paraId="4C71CFAD" w14:textId="77777777">
      <w:pPr>
        <w:shd w:val="clear" w:color="auto" w:fill="FFFFFF" w:themeFill="background1"/>
        <w:ind w:left="720"/>
        <w:rPr>
          <w:rFonts w:ascii="Segoe UI" w:hAnsi="Segoe UI" w:cs="Segoe UI"/>
          <w:color w:val="172B4D"/>
          <w:sz w:val="21"/>
          <w:szCs w:val="21"/>
        </w:rPr>
      </w:pPr>
    </w:p>
    <w:p w:rsidR="00C3453A" w:rsidP="00722A99" w:rsidRDefault="00C3453A" w14:paraId="224050E2" w14:textId="06136819">
      <w:pPr>
        <w:pStyle w:val="Heading1"/>
        <w:numPr>
          <w:ilvl w:val="0"/>
          <w:numId w:val="4"/>
        </w:numPr>
        <w:jc w:val="left"/>
        <w:rPr>
          <w:smallCaps/>
          <w:sz w:val="32"/>
          <w:szCs w:val="32"/>
        </w:rPr>
      </w:pPr>
      <w:r w:rsidRPr="00722A99">
        <w:rPr>
          <w:smallCaps/>
          <w:sz w:val="32"/>
          <w:szCs w:val="32"/>
        </w:rPr>
        <w:t>provisional planning</w:t>
      </w:r>
    </w:p>
    <w:p w:rsidRPr="00013C1A" w:rsidR="00013C1A" w:rsidP="00013C1A" w:rsidRDefault="00013C1A" w14:paraId="318D4799" w14:textId="77777777"/>
    <w:tbl>
      <w:tblPr>
        <w:tblStyle w:val="TableGrid"/>
        <w:tblW w:w="11697" w:type="dxa"/>
        <w:tblInd w:w="-450" w:type="dxa"/>
        <w:tblLook w:val="04E0" w:firstRow="1" w:lastRow="1" w:firstColumn="1" w:lastColumn="0" w:noHBand="0" w:noVBand="1"/>
      </w:tblPr>
      <w:tblGrid>
        <w:gridCol w:w="1200"/>
        <w:gridCol w:w="1249"/>
        <w:gridCol w:w="1792"/>
        <w:gridCol w:w="1243"/>
        <w:gridCol w:w="1337"/>
        <w:gridCol w:w="1917"/>
        <w:gridCol w:w="2959"/>
      </w:tblGrid>
      <w:tr w:rsidRPr="00483FEE" w:rsidR="002922E8" w:rsidTr="2747A9B1" w14:paraId="0FD899EE" w14:textId="77777777">
        <w:trPr>
          <w:trHeight w:val="539"/>
        </w:trPr>
        <w:tc>
          <w:tcPr>
            <w:tcW w:w="1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</w:tcPr>
          <w:p w:rsidRPr="00266880" w:rsidR="3324205E" w:rsidRDefault="00483FEE" w14:paraId="322EE883" w14:textId="15AD8AC9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266880">
              <w:rPr>
                <w:b/>
                <w:bCs/>
                <w:color w:val="FFFFFF" w:themeColor="background1"/>
                <w:sz w:val="20"/>
                <w:szCs w:val="20"/>
              </w:rPr>
              <w:t>JIRA ID</w:t>
            </w:r>
          </w:p>
        </w:tc>
        <w:tc>
          <w:tcPr>
            <w:tcW w:w="1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</w:tcPr>
          <w:p w:rsidRPr="00266880" w:rsidR="3324205E" w:rsidRDefault="3324205E" w14:paraId="058000D0" w14:textId="69F58947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266880">
              <w:rPr>
                <w:b/>
                <w:bCs/>
                <w:color w:val="FFFFFF" w:themeColor="background1"/>
                <w:sz w:val="20"/>
                <w:szCs w:val="20"/>
              </w:rPr>
              <w:t>Start Date</w:t>
            </w:r>
          </w:p>
        </w:tc>
        <w:tc>
          <w:tcPr>
            <w:tcW w:w="17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</w:tcPr>
          <w:p w:rsidRPr="00266880" w:rsidR="3324205E" w:rsidRDefault="3324205E" w14:paraId="7A08EFEA" w14:textId="0BA046AE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266880">
              <w:rPr>
                <w:b/>
                <w:bCs/>
                <w:color w:val="FFFFFF" w:themeColor="background1"/>
                <w:sz w:val="20"/>
                <w:szCs w:val="20"/>
              </w:rPr>
              <w:t>End Date</w:t>
            </w:r>
          </w:p>
        </w:tc>
        <w:tc>
          <w:tcPr>
            <w:tcW w:w="1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</w:tcPr>
          <w:p w:rsidRPr="00266880" w:rsidR="3324205E" w:rsidRDefault="3324205E" w14:paraId="7FDB7CAA" w14:textId="1EC44B8B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266880">
              <w:rPr>
                <w:b/>
                <w:bCs/>
                <w:color w:val="FFFFFF" w:themeColor="background1"/>
                <w:sz w:val="20"/>
                <w:szCs w:val="20"/>
              </w:rPr>
              <w:t>Duration</w:t>
            </w:r>
          </w:p>
        </w:tc>
        <w:tc>
          <w:tcPr>
            <w:tcW w:w="1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</w:tcPr>
          <w:p w:rsidRPr="00266880" w:rsidR="3324205E" w:rsidRDefault="3324205E" w14:paraId="3EDA24F4" w14:textId="79FC03B6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266880">
              <w:rPr>
                <w:b/>
                <w:bCs/>
                <w:color w:val="FFFFFF" w:themeColor="background1"/>
                <w:sz w:val="20"/>
                <w:szCs w:val="20"/>
              </w:rPr>
              <w:t xml:space="preserve">Assignee </w:t>
            </w:r>
          </w:p>
        </w:tc>
        <w:tc>
          <w:tcPr>
            <w:tcW w:w="1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</w:tcPr>
          <w:p w:rsidRPr="00266880" w:rsidR="3324205E" w:rsidRDefault="3324205E" w14:paraId="49FB334C" w14:textId="77777777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proofErr w:type="spellStart"/>
            <w:r w:rsidRPr="00266880">
              <w:rPr>
                <w:b/>
                <w:bCs/>
                <w:color w:val="FFFFFF" w:themeColor="background1"/>
                <w:sz w:val="20"/>
                <w:szCs w:val="20"/>
              </w:rPr>
              <w:t>Dependabilities</w:t>
            </w:r>
            <w:proofErr w:type="spellEnd"/>
          </w:p>
        </w:tc>
        <w:tc>
          <w:tcPr>
            <w:tcW w:w="2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</w:tcPr>
          <w:p w:rsidRPr="00266880" w:rsidR="3324205E" w:rsidRDefault="3324205E" w14:paraId="6A556D14" w14:textId="77777777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266880">
              <w:rPr>
                <w:b/>
                <w:bCs/>
                <w:color w:val="FFFFFF" w:themeColor="background1"/>
                <w:sz w:val="20"/>
                <w:szCs w:val="20"/>
              </w:rPr>
              <w:t>Provisional Artifacts</w:t>
            </w:r>
          </w:p>
        </w:tc>
      </w:tr>
      <w:tr w:rsidRPr="00483FEE" w:rsidR="002922E8" w:rsidTr="2747A9B1" w14:paraId="22DFF993" w14:textId="77777777">
        <w:trPr>
          <w:trHeight w:val="510"/>
        </w:trPr>
        <w:tc>
          <w:tcPr>
            <w:tcW w:w="1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00245E77" w14:paraId="2F939874" w14:textId="50B7407E">
            <w:pPr>
              <w:shd w:val="clear" w:color="auto" w:fill="FFFFFF" w:themeFill="background1"/>
              <w:rPr>
                <w:rFonts w:ascii="Segoe UI" w:hAnsi="Segoe UI" w:cs="Segoe UI"/>
                <w:color w:val="0065FF"/>
                <w:sz w:val="20"/>
                <w:szCs w:val="20"/>
              </w:rPr>
            </w:pPr>
            <w:hyperlink r:id="Ra0c700a4ea144ddb">
              <w:r w:rsidRPr="2747A9B1" w:rsidR="004ABE09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</w:t>
              </w:r>
              <w:r w:rsidRPr="2747A9B1" w:rsidR="60AF5C1B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18</w:t>
              </w:r>
            </w:hyperlink>
          </w:p>
        </w:tc>
        <w:tc>
          <w:tcPr>
            <w:tcW w:w="1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RDefault="3324205E" w14:paraId="755ABF2E" w14:textId="2ADABB00">
            <w:pPr>
              <w:rPr>
                <w:sz w:val="20"/>
                <w:szCs w:val="20"/>
              </w:rPr>
            </w:pPr>
            <w:r w:rsidRPr="63BB6BD7" w:rsidR="05312622">
              <w:rPr>
                <w:sz w:val="20"/>
                <w:szCs w:val="20"/>
              </w:rPr>
              <w:t xml:space="preserve">June </w:t>
            </w:r>
            <w:r w:rsidRPr="63BB6BD7" w:rsidR="3CAE48ED">
              <w:rPr>
                <w:sz w:val="20"/>
                <w:szCs w:val="20"/>
              </w:rPr>
              <w:t>1</w:t>
            </w:r>
            <w:r w:rsidRPr="63BB6BD7" w:rsidR="2EED4670">
              <w:rPr>
                <w:sz w:val="20"/>
                <w:szCs w:val="20"/>
              </w:rPr>
              <w:t>6</w:t>
            </w:r>
          </w:p>
        </w:tc>
        <w:tc>
          <w:tcPr>
            <w:tcW w:w="17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RDefault="3324205E" w14:paraId="40A5AF94" w14:textId="72D032F6">
            <w:pPr>
              <w:rPr>
                <w:sz w:val="20"/>
                <w:szCs w:val="20"/>
              </w:rPr>
            </w:pPr>
            <w:r w:rsidRPr="63BB6BD7" w:rsidR="05312622">
              <w:rPr>
                <w:sz w:val="20"/>
                <w:szCs w:val="20"/>
              </w:rPr>
              <w:t>Ju</w:t>
            </w:r>
            <w:r w:rsidRPr="63BB6BD7" w:rsidR="04A548C0">
              <w:rPr>
                <w:sz w:val="20"/>
                <w:szCs w:val="20"/>
              </w:rPr>
              <w:t>ly</w:t>
            </w:r>
            <w:r w:rsidRPr="63BB6BD7" w:rsidR="042F851B">
              <w:rPr>
                <w:sz w:val="20"/>
                <w:szCs w:val="20"/>
              </w:rPr>
              <w:t xml:space="preserve"> </w:t>
            </w:r>
            <w:r w:rsidRPr="63BB6BD7" w:rsidR="20A17815">
              <w:rPr>
                <w:sz w:val="20"/>
                <w:szCs w:val="20"/>
              </w:rPr>
              <w:t>2</w:t>
            </w:r>
          </w:p>
        </w:tc>
        <w:tc>
          <w:tcPr>
            <w:tcW w:w="1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RDefault="00363C95" w14:paraId="79EDD28E" w14:textId="3EC8288C">
            <w:pPr>
              <w:rPr>
                <w:sz w:val="20"/>
                <w:szCs w:val="20"/>
              </w:rPr>
            </w:pPr>
            <w:r w:rsidRPr="63BB6BD7" w:rsidR="20A17815">
              <w:rPr>
                <w:sz w:val="20"/>
                <w:szCs w:val="20"/>
              </w:rPr>
              <w:t>3</w:t>
            </w:r>
            <w:r w:rsidRPr="63BB6BD7" w:rsidR="43D60B53">
              <w:rPr>
                <w:sz w:val="20"/>
                <w:szCs w:val="20"/>
              </w:rPr>
              <w:t xml:space="preserve">0 </w:t>
            </w:r>
            <w:r w:rsidRPr="63BB6BD7" w:rsidR="43D60B53">
              <w:rPr>
                <w:sz w:val="20"/>
                <w:szCs w:val="20"/>
              </w:rPr>
              <w:t>hrs</w:t>
            </w:r>
          </w:p>
        </w:tc>
        <w:tc>
          <w:tcPr>
            <w:tcW w:w="1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3324205E" w14:paraId="70684C05" w14:textId="7D35C86B">
            <w:pPr>
              <w:pStyle w:val="Normal"/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</w:pPr>
            <w:r w:rsidRPr="63BB6BD7" w:rsidR="176EE7DD"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  <w:t>Avinash Gupta</w:t>
            </w:r>
          </w:p>
        </w:tc>
        <w:tc>
          <w:tcPr>
            <w:tcW w:w="1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00245E77" w14:paraId="672BEBF1" w14:textId="308F8ED8">
            <w:pPr>
              <w:shd w:val="clear" w:color="auto" w:fill="FFFFFF" w:themeFill="background1"/>
              <w:rPr>
                <w:rFonts w:ascii="Segoe UI" w:hAnsi="Segoe UI" w:cs="Segoe UI"/>
                <w:color w:val="0065FF"/>
                <w:sz w:val="20"/>
                <w:szCs w:val="20"/>
              </w:rPr>
            </w:pPr>
            <w:r w:rsidRPr="63BB6BD7" w:rsidR="71CAC0A1">
              <w:rPr>
                <w:rFonts w:ascii="Segoe UI" w:hAnsi="Segoe UI" w:cs="Segoe UI"/>
                <w:color w:val="0065FF"/>
                <w:sz w:val="20"/>
                <w:szCs w:val="20"/>
              </w:rPr>
              <w:t>N/A</w:t>
            </w:r>
          </w:p>
        </w:tc>
        <w:tc>
          <w:tcPr>
            <w:tcW w:w="2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RDefault="51CD0CA5" w14:paraId="6D26C0B8" w14:textId="53619029">
            <w:pPr>
              <w:rPr>
                <w:sz w:val="20"/>
                <w:szCs w:val="20"/>
              </w:rPr>
            </w:pPr>
            <w:r w:rsidRPr="00483FEE">
              <w:rPr>
                <w:sz w:val="20"/>
                <w:szCs w:val="20"/>
              </w:rPr>
              <w:t>NA</w:t>
            </w:r>
          </w:p>
        </w:tc>
      </w:tr>
      <w:tr w:rsidRPr="00483FEE" w:rsidR="002922E8" w:rsidTr="2747A9B1" w14:paraId="25614315" w14:textId="77777777">
        <w:trPr>
          <w:trHeight w:val="510"/>
        </w:trPr>
        <w:tc>
          <w:tcPr>
            <w:tcW w:w="1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00245E77" w14:paraId="01F8A178" w14:textId="06A277A7">
            <w:pPr>
              <w:shd w:val="clear" w:color="auto" w:fill="FFFFFF" w:themeFill="background1"/>
              <w:rPr>
                <w:rFonts w:ascii="Segoe UI" w:hAnsi="Segoe UI" w:cs="Segoe UI"/>
                <w:color w:val="0065FF"/>
                <w:sz w:val="20"/>
                <w:szCs w:val="20"/>
              </w:rPr>
            </w:pPr>
            <w:hyperlink r:id="R7dd5752a8798436e">
              <w:r w:rsidRPr="2747A9B1" w:rsidR="004ABE09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</w:t>
              </w:r>
              <w:r w:rsidRPr="2747A9B1" w:rsidR="12FC2D6B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19</w:t>
              </w:r>
            </w:hyperlink>
          </w:p>
        </w:tc>
        <w:tc>
          <w:tcPr>
            <w:tcW w:w="1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RDefault="3324205E" w14:paraId="48C975BF" w14:textId="74D94E1A">
            <w:pPr>
              <w:rPr>
                <w:sz w:val="20"/>
                <w:szCs w:val="20"/>
              </w:rPr>
            </w:pPr>
            <w:r w:rsidRPr="63BB6BD7" w:rsidR="05312622">
              <w:rPr>
                <w:sz w:val="20"/>
                <w:szCs w:val="20"/>
              </w:rPr>
              <w:t xml:space="preserve">June </w:t>
            </w:r>
            <w:r w:rsidRPr="63BB6BD7" w:rsidR="1DBC68C9">
              <w:rPr>
                <w:sz w:val="20"/>
                <w:szCs w:val="20"/>
              </w:rPr>
              <w:t>16</w:t>
            </w:r>
          </w:p>
        </w:tc>
        <w:tc>
          <w:tcPr>
            <w:tcW w:w="17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3324205E" w14:paraId="6E8F9B07" w14:textId="72D032F6">
            <w:pPr>
              <w:rPr>
                <w:sz w:val="20"/>
                <w:szCs w:val="20"/>
              </w:rPr>
            </w:pPr>
            <w:r w:rsidRPr="63BB6BD7" w:rsidR="1DBC68C9">
              <w:rPr>
                <w:sz w:val="20"/>
                <w:szCs w:val="20"/>
              </w:rPr>
              <w:t>July 2</w:t>
            </w:r>
          </w:p>
          <w:p w:rsidRPr="00483FEE" w:rsidR="3324205E" w:rsidP="63BB6BD7" w:rsidRDefault="3324205E" w14:paraId="641262F8" w14:textId="536281D0">
            <w:pPr>
              <w:pStyle w:val="Normal"/>
              <w:rPr>
                <w:sz w:val="20"/>
                <w:szCs w:val="20"/>
              </w:rPr>
            </w:pPr>
          </w:p>
        </w:tc>
        <w:tc>
          <w:tcPr>
            <w:tcW w:w="1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RDefault="00363C95" w14:paraId="0B844429" w14:textId="73556807">
            <w:pPr>
              <w:rPr>
                <w:sz w:val="20"/>
                <w:szCs w:val="20"/>
              </w:rPr>
            </w:pPr>
            <w:r w:rsidRPr="63BB6BD7" w:rsidR="6CEEF253">
              <w:rPr>
                <w:sz w:val="20"/>
                <w:szCs w:val="20"/>
              </w:rPr>
              <w:t>3</w:t>
            </w:r>
            <w:r w:rsidRPr="63BB6BD7" w:rsidR="744A3D20">
              <w:rPr>
                <w:sz w:val="20"/>
                <w:szCs w:val="20"/>
              </w:rPr>
              <w:t>0</w:t>
            </w:r>
            <w:r w:rsidRPr="63BB6BD7" w:rsidR="43D60B53">
              <w:rPr>
                <w:sz w:val="20"/>
                <w:szCs w:val="20"/>
              </w:rPr>
              <w:t xml:space="preserve"> </w:t>
            </w:r>
            <w:proofErr w:type="spellStart"/>
            <w:r w:rsidRPr="63BB6BD7" w:rsidR="43D60B53">
              <w:rPr>
                <w:sz w:val="20"/>
                <w:szCs w:val="20"/>
              </w:rPr>
              <w:t>hrs</w:t>
            </w:r>
            <w:proofErr w:type="spellEnd"/>
          </w:p>
        </w:tc>
        <w:tc>
          <w:tcPr>
            <w:tcW w:w="1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3324205E" w14:paraId="67A0E726" w14:textId="20940395">
            <w:pPr>
              <w:pStyle w:val="Normal"/>
              <w:rPr>
                <w:sz w:val="20"/>
                <w:szCs w:val="20"/>
              </w:rPr>
            </w:pPr>
            <w:r w:rsidRPr="63BB6BD7" w:rsidR="48992482"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  <w:t>Arshdeep Kaur</w:t>
            </w:r>
            <w:r w:rsidRPr="63BB6BD7" w:rsidR="48992482">
              <w:rPr>
                <w:sz w:val="20"/>
                <w:szCs w:val="20"/>
              </w:rPr>
              <w:t xml:space="preserve"> </w:t>
            </w:r>
          </w:p>
        </w:tc>
        <w:tc>
          <w:tcPr>
            <w:tcW w:w="1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1CD3A232" w:rsidRDefault="3324205E" w14:paraId="25A1D923" w14:textId="08F65A6F">
            <w:pPr>
              <w:shd w:val="clear" w:color="auto" w:fill="FFFFFF" w:themeFill="background1"/>
              <w:rPr>
                <w:rFonts w:ascii="Segoe UI" w:hAnsi="Segoe UI" w:cs="Segoe UI"/>
                <w:color w:val="172B4D"/>
                <w:sz w:val="20"/>
                <w:szCs w:val="20"/>
              </w:rPr>
            </w:pPr>
            <w:r w:rsidRPr="63BB6BD7" w:rsidR="3B497970">
              <w:rPr>
                <w:rFonts w:ascii="Segoe UI" w:hAnsi="Segoe UI" w:cs="Segoe UI"/>
                <w:color w:val="172B4D"/>
                <w:sz w:val="20"/>
                <w:szCs w:val="20"/>
              </w:rPr>
              <w:t>N/A</w:t>
            </w:r>
          </w:p>
        </w:tc>
        <w:tc>
          <w:tcPr>
            <w:tcW w:w="2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257F8333" w14:paraId="3CCFF8BD" w14:textId="5567C0A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sz w:val="20"/>
                <w:szCs w:val="20"/>
              </w:rPr>
            </w:pPr>
            <w:r w:rsidRPr="63BB6BD7" w:rsidR="5BF63150">
              <w:rPr>
                <w:sz w:val="20"/>
                <w:szCs w:val="20"/>
              </w:rPr>
              <w:t>N/A</w:t>
            </w:r>
          </w:p>
        </w:tc>
      </w:tr>
      <w:tr w:rsidRPr="00483FEE" w:rsidR="002922E8" w:rsidTr="2747A9B1" w14:paraId="0F175715" w14:textId="77777777">
        <w:trPr>
          <w:trHeight w:val="510"/>
        </w:trPr>
        <w:tc>
          <w:tcPr>
            <w:tcW w:w="1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00245E77" w14:paraId="0940048E" w14:textId="7809A17F">
            <w:pPr>
              <w:shd w:val="clear" w:color="auto" w:fill="FFFFFF" w:themeFill="background1"/>
              <w:rPr>
                <w:rFonts w:ascii="Segoe UI" w:hAnsi="Segoe UI" w:cs="Segoe UI"/>
                <w:color w:val="0065FF"/>
                <w:sz w:val="20"/>
                <w:szCs w:val="20"/>
              </w:rPr>
            </w:pPr>
            <w:hyperlink r:id="R8fab019fab2d487a">
              <w:r w:rsidRPr="2747A9B1" w:rsidR="004ABE09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</w:t>
              </w:r>
              <w:r w:rsidRPr="2747A9B1" w:rsidR="7A6ED97B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20</w:t>
              </w:r>
            </w:hyperlink>
          </w:p>
        </w:tc>
        <w:tc>
          <w:tcPr>
            <w:tcW w:w="1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0C0F5CA9" w14:textId="74D94E1A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 xml:space="preserve">June </w:t>
            </w:r>
            <w:r w:rsidRPr="63BB6BD7" w:rsidR="63BB6BD7">
              <w:rPr>
                <w:sz w:val="20"/>
                <w:szCs w:val="20"/>
              </w:rPr>
              <w:t>16</w:t>
            </w:r>
          </w:p>
        </w:tc>
        <w:tc>
          <w:tcPr>
            <w:tcW w:w="17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248A8606" w14:textId="72D032F6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>July 2</w:t>
            </w:r>
          </w:p>
          <w:p w:rsidR="63BB6BD7" w:rsidP="63BB6BD7" w:rsidRDefault="63BB6BD7" w14:paraId="38A93053" w14:textId="536281D0">
            <w:pPr>
              <w:pStyle w:val="Normal"/>
              <w:rPr>
                <w:sz w:val="20"/>
                <w:szCs w:val="20"/>
              </w:rPr>
            </w:pPr>
          </w:p>
        </w:tc>
        <w:tc>
          <w:tcPr>
            <w:tcW w:w="1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RDefault="00363C95" w14:paraId="67F8CD03" w14:textId="59C63C3C">
            <w:pPr>
              <w:rPr>
                <w:sz w:val="20"/>
                <w:szCs w:val="20"/>
              </w:rPr>
            </w:pPr>
            <w:r w:rsidRPr="63BB6BD7" w:rsidR="72292BB1">
              <w:rPr>
                <w:sz w:val="20"/>
                <w:szCs w:val="20"/>
              </w:rPr>
              <w:t>30</w:t>
            </w:r>
            <w:r w:rsidRPr="63BB6BD7" w:rsidR="43D60B53">
              <w:rPr>
                <w:sz w:val="20"/>
                <w:szCs w:val="20"/>
              </w:rPr>
              <w:t xml:space="preserve"> </w:t>
            </w:r>
            <w:proofErr w:type="spellStart"/>
            <w:r w:rsidRPr="63BB6BD7" w:rsidR="43D60B53">
              <w:rPr>
                <w:sz w:val="20"/>
                <w:szCs w:val="20"/>
              </w:rPr>
              <w:t>hrs</w:t>
            </w:r>
            <w:proofErr w:type="spellEnd"/>
          </w:p>
        </w:tc>
        <w:tc>
          <w:tcPr>
            <w:tcW w:w="1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3324205E" w14:paraId="72B2F21C" w14:textId="1FBBB09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sz w:val="20"/>
                <w:szCs w:val="20"/>
              </w:rPr>
            </w:pPr>
            <w:r w:rsidRPr="63BB6BD7" w:rsidR="5C614DFA">
              <w:rPr>
                <w:sz w:val="20"/>
                <w:szCs w:val="20"/>
              </w:rPr>
              <w:t>Shafkat Waheed</w:t>
            </w:r>
          </w:p>
        </w:tc>
        <w:tc>
          <w:tcPr>
            <w:tcW w:w="1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4A810FC" w:rsidP="37A782F3" w:rsidRDefault="04A810FC" w14:paraId="0435C20F" w14:textId="7CF82913">
            <w:pPr>
              <w:spacing w:line="259" w:lineRule="auto"/>
              <w:rPr>
                <w:rFonts w:ascii="Segoe UI" w:hAnsi="Segoe UI" w:eastAsia="Times New Roman" w:cs="Segoe UI"/>
                <w:color w:val="0065FF"/>
                <w:sz w:val="20"/>
                <w:szCs w:val="20"/>
                <w:u w:val="single"/>
              </w:rPr>
            </w:pPr>
            <w:r w:rsidRPr="37A782F3">
              <w:rPr>
                <w:rFonts w:ascii="Segoe UI" w:hAnsi="Segoe UI" w:eastAsia="Times New Roman" w:cs="Segoe UI"/>
                <w:color w:val="0065FF"/>
                <w:sz w:val="20"/>
                <w:szCs w:val="20"/>
                <w:u w:val="single"/>
              </w:rPr>
              <w:t>NA</w:t>
            </w:r>
          </w:p>
          <w:p w:rsidRPr="00483FEE" w:rsidR="3324205E" w:rsidRDefault="3324205E" w14:paraId="78A695CB" w14:textId="7CF82913">
            <w:pPr>
              <w:rPr>
                <w:sz w:val="20"/>
                <w:szCs w:val="20"/>
              </w:rPr>
            </w:pPr>
          </w:p>
        </w:tc>
        <w:tc>
          <w:tcPr>
            <w:tcW w:w="2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RDefault="563D9C24" w14:paraId="6E62959A" w14:textId="5CE62EE8">
            <w:pPr>
              <w:rPr>
                <w:sz w:val="20"/>
                <w:szCs w:val="20"/>
              </w:rPr>
            </w:pPr>
            <w:r w:rsidRPr="63BB6BD7" w:rsidR="3EEE2852">
              <w:rPr>
                <w:sz w:val="20"/>
                <w:szCs w:val="20"/>
              </w:rPr>
              <w:t>Api-Documentation.pdf</w:t>
            </w:r>
          </w:p>
        </w:tc>
      </w:tr>
      <w:tr w:rsidRPr="00483FEE" w:rsidR="002922E8" w:rsidTr="2747A9B1" w14:paraId="14C42037" w14:textId="77777777">
        <w:trPr>
          <w:trHeight w:val="510"/>
        </w:trPr>
        <w:tc>
          <w:tcPr>
            <w:tcW w:w="1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00245E77" w14:paraId="387A3625" w14:textId="62397A41">
            <w:pPr>
              <w:shd w:val="clear" w:color="auto" w:fill="FFFFFF" w:themeFill="background1"/>
              <w:rPr>
                <w:rFonts w:ascii="Segoe UI" w:hAnsi="Segoe UI" w:cs="Segoe UI"/>
                <w:color w:val="0052CC"/>
                <w:sz w:val="20"/>
                <w:szCs w:val="20"/>
              </w:rPr>
            </w:pPr>
            <w:hyperlink r:id="R0972bba8f2034c84">
              <w:r w:rsidRPr="2747A9B1" w:rsidR="004ABE09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</w:t>
              </w:r>
              <w:r w:rsidRPr="2747A9B1" w:rsidR="46DFDE03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23</w:t>
              </w:r>
            </w:hyperlink>
          </w:p>
          <w:p w:rsidRPr="00483FEE" w:rsidR="3324205E" w:rsidP="63BB6BD7" w:rsidRDefault="00245E77" w14:paraId="7BC33F5A" w14:textId="6F300ACB">
            <w:pPr>
              <w:pStyle w:val="Normal"/>
              <w:shd w:val="clear" w:color="auto" w:fill="FFFFFF" w:themeFill="background1"/>
              <w:rPr>
                <w:rFonts w:ascii="Segoe UI" w:hAnsi="Segoe UI" w:cs="Segoe UI"/>
                <w:color w:val="0052CC"/>
                <w:sz w:val="20"/>
                <w:szCs w:val="20"/>
              </w:rPr>
            </w:pPr>
          </w:p>
          <w:p w:rsidRPr="00483FEE" w:rsidR="3324205E" w:rsidP="63BB6BD7" w:rsidRDefault="00245E77" w14:paraId="1DF30A1C" w14:textId="507D7F59">
            <w:pPr>
              <w:pStyle w:val="Normal"/>
              <w:shd w:val="clear" w:color="auto" w:fill="FFFFFF" w:themeFill="background1"/>
              <w:rPr>
                <w:rFonts w:ascii="Segoe UI" w:hAnsi="Segoe UI" w:cs="Segoe UI"/>
                <w:color w:val="0052CC"/>
                <w:sz w:val="20"/>
                <w:szCs w:val="20"/>
              </w:rPr>
            </w:pPr>
          </w:p>
        </w:tc>
        <w:tc>
          <w:tcPr>
            <w:tcW w:w="1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2F02F2ED" w14:textId="74D94E1A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 xml:space="preserve">June </w:t>
            </w:r>
            <w:r w:rsidRPr="63BB6BD7" w:rsidR="63BB6BD7">
              <w:rPr>
                <w:sz w:val="20"/>
                <w:szCs w:val="20"/>
              </w:rPr>
              <w:t>16</w:t>
            </w:r>
          </w:p>
        </w:tc>
        <w:tc>
          <w:tcPr>
            <w:tcW w:w="17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43722816" w14:textId="72D032F6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>July 2</w:t>
            </w:r>
          </w:p>
          <w:p w:rsidR="63BB6BD7" w:rsidP="63BB6BD7" w:rsidRDefault="63BB6BD7" w14:paraId="0F64C3CC" w14:textId="536281D0">
            <w:pPr>
              <w:pStyle w:val="Normal"/>
              <w:rPr>
                <w:sz w:val="20"/>
                <w:szCs w:val="20"/>
              </w:rPr>
            </w:pPr>
          </w:p>
        </w:tc>
        <w:tc>
          <w:tcPr>
            <w:tcW w:w="1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RDefault="00363C95" w14:paraId="43E8F3F1" w14:textId="7AD30E24">
            <w:pPr>
              <w:rPr>
                <w:sz w:val="20"/>
                <w:szCs w:val="20"/>
              </w:rPr>
            </w:pPr>
            <w:r w:rsidRPr="63BB6BD7" w:rsidR="1E4446EB">
              <w:rPr>
                <w:sz w:val="20"/>
                <w:szCs w:val="20"/>
              </w:rPr>
              <w:t xml:space="preserve">15 </w:t>
            </w:r>
            <w:r w:rsidRPr="63BB6BD7" w:rsidR="63BB6BD7">
              <w:rPr>
                <w:sz w:val="20"/>
                <w:szCs w:val="20"/>
              </w:rPr>
              <w:t>h</w:t>
            </w:r>
            <w:r w:rsidRPr="63BB6BD7" w:rsidR="43D60B53">
              <w:rPr>
                <w:sz w:val="20"/>
                <w:szCs w:val="20"/>
              </w:rPr>
              <w:t>rs</w:t>
            </w:r>
          </w:p>
        </w:tc>
        <w:tc>
          <w:tcPr>
            <w:tcW w:w="1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3324205E" w14:paraId="58773C76" w14:textId="457EDEA9">
            <w:pPr>
              <w:pStyle w:val="Normal"/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</w:pPr>
            <w:r w:rsidRPr="63BB6BD7" w:rsidR="7838A12B"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  <w:t>Harjinder Gill</w:t>
            </w:r>
          </w:p>
        </w:tc>
        <w:tc>
          <w:tcPr>
            <w:tcW w:w="1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48EB7F2F" w14:paraId="707E8ECA" w14:textId="5A86BC5E">
            <w:pPr>
              <w:pStyle w:val="Normal"/>
              <w:shd w:val="clear" w:color="auto" w:fill="FFFFFF" w:themeFill="background1"/>
              <w:spacing w:line="259" w:lineRule="auto"/>
              <w:rPr>
                <w:rFonts w:ascii="Segoe UI" w:hAnsi="Segoe UI" w:cs="Segoe UI"/>
                <w:color w:val="0065FF"/>
                <w:sz w:val="20"/>
                <w:szCs w:val="20"/>
              </w:rPr>
            </w:pPr>
            <w:r w:rsidRPr="2747A9B1" w:rsidR="7B77C41E">
              <w:rPr>
                <w:rFonts w:ascii="Segoe UI" w:hAnsi="Segoe UI" w:cs="Segoe UI"/>
                <w:color w:val="0065FF"/>
                <w:sz w:val="20"/>
                <w:szCs w:val="20"/>
              </w:rPr>
              <w:t>CP8117P13-18, CP8117P13-19, CP8117P13-20</w:t>
            </w:r>
          </w:p>
          <w:p w:rsidRPr="00483FEE" w:rsidR="3324205E" w:rsidP="2747A9B1" w:rsidRDefault="48EB7F2F" w14:paraId="7D507824" w14:textId="3CD89016">
            <w:pPr>
              <w:pStyle w:val="Normal"/>
              <w:spacing w:line="259" w:lineRule="auto"/>
            </w:pPr>
            <w:hyperlink r:id="R2965a42702a14bee">
              <w:r w:rsidRPr="2747A9B1" w:rsidR="3DC81FB9">
                <w:rPr>
                  <w:rStyle w:val="Hyperlink"/>
                  <w:rFonts w:ascii="Segoe UI" w:hAnsi="Segoe UI" w:eastAsia="Segoe UI" w:cs="Segoe U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sz w:val="21"/>
                  <w:szCs w:val="21"/>
                  <w:lang w:val="en-US"/>
                </w:rPr>
                <w:t>CP8117P13-21</w:t>
              </w:r>
            </w:hyperlink>
          </w:p>
          <w:p w:rsidRPr="00483FEE" w:rsidR="3324205E" w:rsidP="63BB6BD7" w:rsidRDefault="48EB7F2F" w14:paraId="5899320D" w14:textId="2DBABAE0">
            <w:pPr>
              <w:pStyle w:val="Normal"/>
              <w:shd w:val="clear" w:color="auto" w:fill="FFFFFF" w:themeFill="background1"/>
              <w:spacing w:line="259" w:lineRule="auto"/>
              <w:rPr>
                <w:rFonts w:ascii="Segoe UI" w:hAnsi="Segoe UI" w:cs="Segoe UI"/>
                <w:color w:val="0065FF"/>
                <w:sz w:val="20"/>
                <w:szCs w:val="20"/>
              </w:rPr>
            </w:pPr>
          </w:p>
          <w:p w:rsidRPr="00483FEE" w:rsidR="3324205E" w:rsidP="63BB6BD7" w:rsidRDefault="48EB7F2F" w14:paraId="08AF16B0" w14:textId="72508028">
            <w:pPr>
              <w:pStyle w:val="Normal"/>
              <w:shd w:val="clear" w:color="auto" w:fill="FFFFFF" w:themeFill="background1"/>
              <w:spacing w:line="259" w:lineRule="auto"/>
              <w:rPr>
                <w:rFonts w:ascii="Segoe UI" w:hAnsi="Segoe UI" w:cs="Segoe UI"/>
                <w:color w:val="0065FF"/>
                <w:sz w:val="20"/>
                <w:szCs w:val="20"/>
              </w:rPr>
            </w:pPr>
          </w:p>
          <w:p w:rsidRPr="00483FEE" w:rsidR="3324205E" w:rsidP="63BB6BD7" w:rsidRDefault="48EB7F2F" w14:paraId="7C607114" w14:textId="7C0DD744">
            <w:pPr>
              <w:pStyle w:val="Normal"/>
              <w:spacing w:line="259" w:lineRule="auto"/>
              <w:rPr>
                <w:rFonts w:ascii="Segoe UI" w:hAnsi="Segoe UI" w:eastAsia="Times New Roman" w:cs="Segoe UI"/>
                <w:color w:val="0065FF"/>
                <w:sz w:val="20"/>
                <w:szCs w:val="20"/>
                <w:u w:val="single"/>
              </w:rPr>
            </w:pPr>
          </w:p>
        </w:tc>
        <w:tc>
          <w:tcPr>
            <w:tcW w:w="2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0D7169F2" w14:paraId="7763AD98" w14:textId="77DE2C25">
            <w:pPr>
              <w:rPr>
                <w:sz w:val="20"/>
                <w:szCs w:val="20"/>
              </w:rPr>
            </w:pPr>
            <w:r w:rsidRPr="63BB6BD7" w:rsidR="150769DE">
              <w:rPr>
                <w:sz w:val="20"/>
                <w:szCs w:val="20"/>
              </w:rPr>
              <w:t>Testing.pdf</w:t>
            </w:r>
          </w:p>
          <w:p w:rsidRPr="00483FEE" w:rsidR="3324205E" w:rsidP="63BB6BD7" w:rsidRDefault="0D7169F2" w14:paraId="33623FF2" w14:textId="5045243E">
            <w:pPr>
              <w:pStyle w:val="Normal"/>
              <w:rPr>
                <w:sz w:val="20"/>
                <w:szCs w:val="20"/>
              </w:rPr>
            </w:pPr>
          </w:p>
        </w:tc>
      </w:tr>
      <w:tr w:rsidRPr="00483FEE" w:rsidR="002922E8" w:rsidTr="2747A9B1" w14:paraId="6B1CA820" w14:textId="77777777">
        <w:trPr>
          <w:trHeight w:val="510"/>
        </w:trPr>
        <w:tc>
          <w:tcPr>
            <w:tcW w:w="1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00245E77" w14:paraId="70EBCEB4" w14:textId="3CBA37F2">
            <w:pPr>
              <w:shd w:val="clear" w:color="auto" w:fill="FFFFFF" w:themeFill="background1"/>
              <w:rPr>
                <w:rFonts w:ascii="Segoe UI" w:hAnsi="Segoe UI" w:cs="Segoe UI"/>
                <w:color w:val="0052CC"/>
                <w:sz w:val="20"/>
                <w:szCs w:val="20"/>
              </w:rPr>
            </w:pPr>
            <w:hyperlink r:id="R5d2a0f5cddcb449e">
              <w:r w:rsidRPr="2747A9B1" w:rsidR="004ABE09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CP8117P13-1</w:t>
              </w:r>
              <w:r w:rsidRPr="2747A9B1" w:rsidR="4F8EA511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5</w:t>
              </w:r>
            </w:hyperlink>
          </w:p>
        </w:tc>
        <w:tc>
          <w:tcPr>
            <w:tcW w:w="1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2BD46B15" w14:textId="74D94E1A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 xml:space="preserve">June </w:t>
            </w:r>
            <w:r w:rsidRPr="63BB6BD7" w:rsidR="63BB6BD7">
              <w:rPr>
                <w:sz w:val="20"/>
                <w:szCs w:val="20"/>
              </w:rPr>
              <w:t>16</w:t>
            </w:r>
          </w:p>
        </w:tc>
        <w:tc>
          <w:tcPr>
            <w:tcW w:w="17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2C2436AB" w14:textId="72D032F6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>July 2</w:t>
            </w:r>
          </w:p>
          <w:p w:rsidR="63BB6BD7" w:rsidP="63BB6BD7" w:rsidRDefault="63BB6BD7" w14:paraId="48A3F048" w14:textId="536281D0">
            <w:pPr>
              <w:pStyle w:val="Normal"/>
              <w:rPr>
                <w:sz w:val="20"/>
                <w:szCs w:val="20"/>
              </w:rPr>
            </w:pPr>
          </w:p>
        </w:tc>
        <w:tc>
          <w:tcPr>
            <w:tcW w:w="1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RDefault="00363C95" w14:paraId="7D1B5F1A" w14:textId="4218791C">
            <w:pPr>
              <w:rPr>
                <w:sz w:val="20"/>
                <w:szCs w:val="20"/>
              </w:rPr>
            </w:pPr>
            <w:r w:rsidRPr="63BB6BD7" w:rsidR="2363C7E5">
              <w:rPr>
                <w:sz w:val="20"/>
                <w:szCs w:val="20"/>
              </w:rPr>
              <w:t>30</w:t>
            </w:r>
            <w:r w:rsidRPr="63BB6BD7" w:rsidR="43D60B53">
              <w:rPr>
                <w:sz w:val="20"/>
                <w:szCs w:val="20"/>
              </w:rPr>
              <w:t xml:space="preserve"> </w:t>
            </w:r>
            <w:r w:rsidRPr="63BB6BD7" w:rsidR="43D60B53">
              <w:rPr>
                <w:sz w:val="20"/>
                <w:szCs w:val="20"/>
              </w:rPr>
              <w:t>hrs</w:t>
            </w:r>
          </w:p>
        </w:tc>
        <w:tc>
          <w:tcPr>
            <w:tcW w:w="1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3324205E" w14:paraId="41BF17DD" w14:textId="6951AEFA">
            <w:pPr>
              <w:pStyle w:val="Normal"/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</w:pPr>
            <w:r w:rsidRPr="63BB6BD7" w:rsidR="1D4A1BC1"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  <w:t>Roxy Leonard Palma</w:t>
            </w:r>
          </w:p>
        </w:tc>
        <w:tc>
          <w:tcPr>
            <w:tcW w:w="1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3324205E" w:rsidRDefault="3324205E" w14:paraId="530A0943" w14:textId="4943E7B4">
            <w:pPr>
              <w:shd w:val="clear" w:color="auto" w:fill="FFFFFF" w:themeFill="background1"/>
              <w:rPr>
                <w:rFonts w:ascii="Segoe UI" w:hAnsi="Segoe UI" w:eastAsia="Times New Roman" w:cs="Segoe UI"/>
                <w:color w:val="0065FF"/>
                <w:sz w:val="20"/>
                <w:szCs w:val="20"/>
                <w:u w:val="single"/>
              </w:rPr>
            </w:pPr>
            <w:r w:rsidRPr="63BB6BD7" w:rsidR="2333B061">
              <w:rPr>
                <w:rFonts w:ascii="Segoe UI" w:hAnsi="Segoe UI" w:eastAsia="Times New Roman" w:cs="Segoe UI"/>
                <w:color w:val="0065FF"/>
                <w:sz w:val="20"/>
                <w:szCs w:val="20"/>
                <w:u w:val="single"/>
              </w:rPr>
              <w:t>N/A</w:t>
            </w:r>
          </w:p>
        </w:tc>
        <w:tc>
          <w:tcPr>
            <w:tcW w:w="2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3324205E" w:rsidP="63BB6BD7" w:rsidRDefault="2F1759C0" w14:paraId="7A511B2C" w14:textId="6F74E7B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sz w:val="20"/>
                <w:szCs w:val="20"/>
              </w:rPr>
            </w:pPr>
            <w:r w:rsidRPr="63BB6BD7" w:rsidR="596A7615">
              <w:rPr>
                <w:sz w:val="20"/>
                <w:szCs w:val="20"/>
              </w:rPr>
              <w:t>N/A</w:t>
            </w:r>
          </w:p>
        </w:tc>
      </w:tr>
      <w:tr w:rsidRPr="00483FEE" w:rsidR="00363C95" w:rsidTr="2747A9B1" w14:paraId="3D80AF03" w14:textId="77777777">
        <w:trPr>
          <w:trHeight w:val="510"/>
        </w:trPr>
        <w:tc>
          <w:tcPr>
            <w:tcW w:w="1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63BB6BD7" w:rsidRDefault="00363C95" w14:paraId="35C1A018" w14:textId="1383E9F7">
            <w:pPr>
              <w:shd w:val="clear" w:color="auto" w:fill="FFFFFF" w:themeFill="background1"/>
              <w:rPr>
                <w:rFonts w:ascii="Segoe UI" w:hAnsi="Segoe UI" w:cs="Segoe UI"/>
                <w:color w:val="0065FF"/>
                <w:sz w:val="20"/>
                <w:szCs w:val="20"/>
              </w:rPr>
            </w:pPr>
            <w:hyperlink r:id="R74d4393f25da4611">
              <w:r w:rsidRPr="2747A9B1" w:rsidR="705D2EAF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CP8117P13-1</w:t>
              </w:r>
              <w:r w:rsidRPr="2747A9B1" w:rsidR="7277D571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6</w:t>
              </w:r>
            </w:hyperlink>
          </w:p>
        </w:tc>
        <w:tc>
          <w:tcPr>
            <w:tcW w:w="1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1A182E58" w14:textId="74D94E1A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 xml:space="preserve">June </w:t>
            </w:r>
            <w:r w:rsidRPr="63BB6BD7" w:rsidR="63BB6BD7">
              <w:rPr>
                <w:sz w:val="20"/>
                <w:szCs w:val="20"/>
              </w:rPr>
              <w:t>16</w:t>
            </w:r>
          </w:p>
        </w:tc>
        <w:tc>
          <w:tcPr>
            <w:tcW w:w="17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60BC3A67" w14:textId="72D032F6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>July 2</w:t>
            </w:r>
          </w:p>
          <w:p w:rsidR="63BB6BD7" w:rsidP="63BB6BD7" w:rsidRDefault="63BB6BD7" w14:paraId="0B4E03FA" w14:textId="536281D0">
            <w:pPr>
              <w:pStyle w:val="Normal"/>
              <w:rPr>
                <w:sz w:val="20"/>
                <w:szCs w:val="20"/>
              </w:rPr>
            </w:pPr>
          </w:p>
        </w:tc>
        <w:tc>
          <w:tcPr>
            <w:tcW w:w="1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00363C95" w:rsidRDefault="00363C95" w14:paraId="4D17EC6C" w14:textId="25C43A18">
            <w:pPr>
              <w:rPr>
                <w:sz w:val="20"/>
                <w:szCs w:val="20"/>
              </w:rPr>
            </w:pPr>
            <w:r w:rsidRPr="63BB6BD7" w:rsidR="09F12EF2">
              <w:rPr>
                <w:sz w:val="20"/>
                <w:szCs w:val="20"/>
              </w:rPr>
              <w:t>30</w:t>
            </w:r>
            <w:r w:rsidRPr="63BB6BD7" w:rsidR="43D60B53">
              <w:rPr>
                <w:sz w:val="20"/>
                <w:szCs w:val="20"/>
              </w:rPr>
              <w:t xml:space="preserve"> </w:t>
            </w:r>
            <w:proofErr w:type="spellStart"/>
            <w:r w:rsidRPr="63BB6BD7" w:rsidR="43D60B53">
              <w:rPr>
                <w:sz w:val="20"/>
                <w:szCs w:val="20"/>
              </w:rPr>
              <w:t>hrs</w:t>
            </w:r>
            <w:proofErr w:type="spellEnd"/>
          </w:p>
        </w:tc>
        <w:tc>
          <w:tcPr>
            <w:tcW w:w="1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63BB6BD7" w:rsidRDefault="00363C95" w14:paraId="3DD79678" w14:textId="6310F2DC">
            <w:pPr>
              <w:pStyle w:val="Normal"/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</w:pPr>
            <w:r w:rsidRPr="63BB6BD7" w:rsidR="010D0436"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  <w:t>Anubha Sharma</w:t>
            </w:r>
            <w:r>
              <w:br/>
            </w:r>
          </w:p>
        </w:tc>
        <w:tc>
          <w:tcPr>
            <w:tcW w:w="1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00363C95" w:rsidRDefault="00363C95" w14:paraId="38083113" w14:textId="48367F66">
            <w:pPr>
              <w:shd w:val="clear" w:color="auto" w:fill="FFFFFF" w:themeFill="background1"/>
              <w:rPr>
                <w:rFonts w:ascii="Segoe UI" w:hAnsi="Segoe UI" w:eastAsia="Times New Roman" w:cs="Segoe UI"/>
                <w:color w:val="0065FF"/>
                <w:sz w:val="20"/>
                <w:szCs w:val="20"/>
                <w:u w:val="single"/>
              </w:rPr>
            </w:pPr>
            <w:r w:rsidRPr="63BB6BD7" w:rsidR="1DCC99F1">
              <w:rPr>
                <w:rFonts w:ascii="Segoe UI" w:hAnsi="Segoe UI" w:eastAsia="Times New Roman" w:cs="Segoe UI"/>
                <w:color w:val="0065FF"/>
                <w:sz w:val="20"/>
                <w:szCs w:val="20"/>
                <w:u w:val="single"/>
              </w:rPr>
              <w:t>N/A</w:t>
            </w:r>
          </w:p>
        </w:tc>
        <w:tc>
          <w:tcPr>
            <w:tcW w:w="2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63BB6BD7" w:rsidRDefault="00363C95" w14:paraId="336C6D43" w14:textId="5CE62EE8">
            <w:pPr>
              <w:rPr>
                <w:sz w:val="20"/>
                <w:szCs w:val="20"/>
              </w:rPr>
            </w:pPr>
            <w:r w:rsidRPr="63BB6BD7" w:rsidR="2E3B4BF5">
              <w:rPr>
                <w:sz w:val="20"/>
                <w:szCs w:val="20"/>
              </w:rPr>
              <w:t>Api-Documentation.pdf</w:t>
            </w:r>
          </w:p>
          <w:p w:rsidRPr="00483FEE" w:rsidR="00363C95" w:rsidP="63BB6BD7" w:rsidRDefault="00363C95" w14:paraId="55C0760B" w14:textId="2B7EEF06">
            <w:pPr>
              <w:pStyle w:val="Normal"/>
              <w:rPr>
                <w:sz w:val="20"/>
                <w:szCs w:val="20"/>
              </w:rPr>
            </w:pPr>
          </w:p>
        </w:tc>
      </w:tr>
      <w:tr w:rsidRPr="00483FEE" w:rsidR="00363C95" w:rsidTr="2747A9B1" w14:paraId="0367F715" w14:textId="77777777">
        <w:trPr>
          <w:trHeight w:val="510"/>
        </w:trPr>
        <w:tc>
          <w:tcPr>
            <w:tcW w:w="1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63BB6BD7" w:rsidRDefault="00363C95" w14:paraId="7E772CE5" w14:textId="77034BB1">
            <w:pPr>
              <w:shd w:val="clear" w:color="auto" w:fill="FFFFFF" w:themeFill="background1"/>
              <w:rPr>
                <w:rFonts w:ascii="Segoe UI" w:hAnsi="Segoe UI" w:cs="Segoe UI"/>
                <w:color w:val="0052CC"/>
                <w:sz w:val="20"/>
                <w:szCs w:val="20"/>
              </w:rPr>
            </w:pPr>
            <w:hyperlink r:id="R932d8ca64f47419c">
              <w:r w:rsidRPr="2747A9B1" w:rsidR="705D2EAF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</w:t>
              </w:r>
              <w:r w:rsidRPr="2747A9B1" w:rsidR="7669F065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17</w:t>
              </w:r>
            </w:hyperlink>
          </w:p>
        </w:tc>
        <w:tc>
          <w:tcPr>
            <w:tcW w:w="1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3DA50A9E" w14:textId="74D94E1A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 xml:space="preserve">June </w:t>
            </w:r>
            <w:r w:rsidRPr="63BB6BD7" w:rsidR="63BB6BD7">
              <w:rPr>
                <w:sz w:val="20"/>
                <w:szCs w:val="20"/>
              </w:rPr>
              <w:t>16</w:t>
            </w:r>
          </w:p>
        </w:tc>
        <w:tc>
          <w:tcPr>
            <w:tcW w:w="17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6D556DB4" w14:textId="72D032F6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>July 2</w:t>
            </w:r>
          </w:p>
          <w:p w:rsidR="63BB6BD7" w:rsidP="63BB6BD7" w:rsidRDefault="63BB6BD7" w14:paraId="4070CAA4" w14:textId="536281D0">
            <w:pPr>
              <w:pStyle w:val="Normal"/>
              <w:rPr>
                <w:sz w:val="20"/>
                <w:szCs w:val="20"/>
              </w:rPr>
            </w:pPr>
          </w:p>
        </w:tc>
        <w:tc>
          <w:tcPr>
            <w:tcW w:w="1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00363C95" w:rsidRDefault="00363C95" w14:paraId="1C66658F" w14:textId="123D4756">
            <w:pPr>
              <w:rPr>
                <w:sz w:val="20"/>
                <w:szCs w:val="20"/>
              </w:rPr>
            </w:pPr>
            <w:r w:rsidRPr="63BB6BD7" w:rsidR="3AD2AAE1">
              <w:rPr>
                <w:sz w:val="20"/>
                <w:szCs w:val="20"/>
              </w:rPr>
              <w:t>30</w:t>
            </w:r>
            <w:r w:rsidRPr="63BB6BD7" w:rsidR="63BB6BD7">
              <w:rPr>
                <w:sz w:val="20"/>
                <w:szCs w:val="20"/>
              </w:rPr>
              <w:t>h</w:t>
            </w:r>
            <w:r w:rsidRPr="63BB6BD7" w:rsidR="43D60B53">
              <w:rPr>
                <w:sz w:val="20"/>
                <w:szCs w:val="20"/>
              </w:rPr>
              <w:t>rs</w:t>
            </w:r>
          </w:p>
        </w:tc>
        <w:tc>
          <w:tcPr>
            <w:tcW w:w="1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63BB6BD7" w:rsidRDefault="00363C95" w14:paraId="01CF8E99" w14:textId="4C6CE99B">
            <w:pPr>
              <w:pStyle w:val="Normal"/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</w:pPr>
            <w:r w:rsidRPr="63BB6BD7" w:rsidR="360412D1"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  <w:t>Tanya Agarwal</w:t>
            </w:r>
          </w:p>
        </w:tc>
        <w:tc>
          <w:tcPr>
            <w:tcW w:w="1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00363C95" w:rsidRDefault="00363C95" w14:paraId="2A6710D9" w14:textId="1C082722">
            <w:pPr>
              <w:shd w:val="clear" w:color="auto" w:fill="FFFFFF" w:themeFill="background1"/>
              <w:rPr>
                <w:rFonts w:ascii="Segoe UI" w:hAnsi="Segoe UI" w:eastAsia="Times New Roman" w:cs="Segoe UI"/>
                <w:color w:val="0065FF"/>
                <w:sz w:val="20"/>
                <w:szCs w:val="20"/>
                <w:u w:val="single"/>
              </w:rPr>
            </w:pPr>
            <w:r w:rsidRPr="2D234390">
              <w:rPr>
                <w:rFonts w:ascii="Segoe UI" w:hAnsi="Segoe UI" w:eastAsia="Times New Roman" w:cs="Segoe UI"/>
                <w:color w:val="0065FF"/>
                <w:sz w:val="20"/>
                <w:szCs w:val="20"/>
                <w:u w:val="single"/>
              </w:rPr>
              <w:t>NA</w:t>
            </w:r>
          </w:p>
        </w:tc>
        <w:tc>
          <w:tcPr>
            <w:tcW w:w="2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F64AA" w:rsidR="00363C95" w:rsidP="63BB6BD7" w:rsidRDefault="00363C95" w14:paraId="5E621190" w14:textId="5CE62EE8">
            <w:pPr>
              <w:rPr>
                <w:sz w:val="20"/>
                <w:szCs w:val="20"/>
              </w:rPr>
            </w:pPr>
            <w:r w:rsidRPr="63BB6BD7" w:rsidR="7ABA0212">
              <w:rPr>
                <w:sz w:val="20"/>
                <w:szCs w:val="20"/>
              </w:rPr>
              <w:t>Api-Documentation.pdf</w:t>
            </w:r>
          </w:p>
          <w:p w:rsidRPr="00DF64AA" w:rsidR="00363C95" w:rsidP="63BB6BD7" w:rsidRDefault="00363C95" w14:paraId="1DBF4B17" w14:textId="740189F4">
            <w:pPr>
              <w:pStyle w:val="Normal"/>
              <w:rPr>
                <w:sz w:val="20"/>
                <w:szCs w:val="20"/>
              </w:rPr>
            </w:pPr>
          </w:p>
        </w:tc>
      </w:tr>
      <w:tr w:rsidRPr="00483FEE" w:rsidR="00363C95" w:rsidTr="2747A9B1" w14:paraId="7772B0A1" w14:textId="77777777">
        <w:trPr>
          <w:trHeight w:val="510"/>
        </w:trPr>
        <w:tc>
          <w:tcPr>
            <w:tcW w:w="1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63BB6BD7" w:rsidRDefault="00363C95" w14:paraId="6D1D4B56" w14:textId="3646ECF1">
            <w:pPr>
              <w:shd w:val="clear" w:color="auto" w:fill="FFFFFF" w:themeFill="background1"/>
              <w:rPr>
                <w:rFonts w:ascii="Segoe UI" w:hAnsi="Segoe UI" w:cs="Segoe UI"/>
                <w:color w:val="0065FF"/>
                <w:sz w:val="20"/>
                <w:szCs w:val="20"/>
              </w:rPr>
            </w:pPr>
            <w:hyperlink r:id="R4c04a399b40a40a3">
              <w:r w:rsidRPr="2747A9B1" w:rsidR="705D2EAF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</w:t>
              </w:r>
              <w:r w:rsidRPr="2747A9B1" w:rsidR="6079E523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22</w:t>
              </w:r>
            </w:hyperlink>
          </w:p>
        </w:tc>
        <w:tc>
          <w:tcPr>
            <w:tcW w:w="1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15716762" w14:textId="74D94E1A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 xml:space="preserve">June </w:t>
            </w:r>
            <w:r w:rsidRPr="63BB6BD7" w:rsidR="63BB6BD7">
              <w:rPr>
                <w:sz w:val="20"/>
                <w:szCs w:val="20"/>
              </w:rPr>
              <w:t>16</w:t>
            </w:r>
          </w:p>
        </w:tc>
        <w:tc>
          <w:tcPr>
            <w:tcW w:w="17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10FD26ED" w14:textId="72D032F6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>July 2</w:t>
            </w:r>
          </w:p>
          <w:p w:rsidR="63BB6BD7" w:rsidP="63BB6BD7" w:rsidRDefault="63BB6BD7" w14:paraId="598F4032" w14:textId="536281D0">
            <w:pPr>
              <w:pStyle w:val="Normal"/>
              <w:rPr>
                <w:sz w:val="20"/>
                <w:szCs w:val="20"/>
              </w:rPr>
            </w:pPr>
          </w:p>
        </w:tc>
        <w:tc>
          <w:tcPr>
            <w:tcW w:w="1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00363C95" w:rsidRDefault="00363C95" w14:paraId="793FDFD4" w14:textId="7C31CEE9">
            <w:pPr>
              <w:rPr>
                <w:sz w:val="20"/>
                <w:szCs w:val="20"/>
              </w:rPr>
            </w:pPr>
            <w:r w:rsidRPr="63BB6BD7" w:rsidR="7C0ABFAC">
              <w:rPr>
                <w:sz w:val="20"/>
                <w:szCs w:val="20"/>
              </w:rPr>
              <w:t>30</w:t>
            </w:r>
            <w:r w:rsidRPr="63BB6BD7" w:rsidR="63BB6BD7">
              <w:rPr>
                <w:sz w:val="20"/>
                <w:szCs w:val="20"/>
              </w:rPr>
              <w:t>h</w:t>
            </w:r>
            <w:r w:rsidRPr="63BB6BD7" w:rsidR="43D60B53">
              <w:rPr>
                <w:sz w:val="20"/>
                <w:szCs w:val="20"/>
              </w:rPr>
              <w:t>rs</w:t>
            </w:r>
          </w:p>
        </w:tc>
        <w:tc>
          <w:tcPr>
            <w:tcW w:w="1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63BB6BD7" w:rsidRDefault="00363C95" w14:paraId="38EBC9AB" w14:textId="79185CA8">
            <w:pPr>
              <w:pStyle w:val="Normal"/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</w:pPr>
            <w:r w:rsidRPr="63BB6BD7" w:rsidR="5C046A6A"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  <w:t>Harjinder Gill</w:t>
            </w:r>
          </w:p>
        </w:tc>
        <w:tc>
          <w:tcPr>
            <w:tcW w:w="1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363C95" w:rsidP="63BB6BD7" w:rsidRDefault="00363C95" w14:paraId="40CE7BDF" w14:textId="3CBA37F2">
            <w:pPr>
              <w:shd w:val="clear" w:color="auto" w:fill="FFFFFF" w:themeFill="background1"/>
              <w:rPr>
                <w:rFonts w:ascii="Segoe UI" w:hAnsi="Segoe UI" w:cs="Segoe UI"/>
                <w:color w:val="0052CC"/>
                <w:sz w:val="20"/>
                <w:szCs w:val="20"/>
              </w:rPr>
            </w:pPr>
            <w:r w:rsidRPr="63BB6BD7" w:rsidR="000A4AF0">
              <w:rPr>
                <w:rFonts w:ascii="Segoe UI" w:hAnsi="Segoe UI" w:cs="Segoe UI"/>
                <w:color w:val="0052CC"/>
                <w:sz w:val="20"/>
                <w:szCs w:val="20"/>
              </w:rPr>
              <w:t>CP8117P13-15</w:t>
            </w:r>
          </w:p>
          <w:p w:rsidRPr="00483FEE" w:rsidR="00363C95" w:rsidP="63BB6BD7" w:rsidRDefault="00363C95" w14:paraId="7D7C0C10" w14:textId="1383E9F7">
            <w:pPr>
              <w:shd w:val="clear" w:color="auto" w:fill="FFFFFF" w:themeFill="background1"/>
              <w:rPr>
                <w:rFonts w:ascii="Segoe UI" w:hAnsi="Segoe UI" w:cs="Segoe UI"/>
                <w:color w:val="0065FF"/>
                <w:sz w:val="20"/>
                <w:szCs w:val="20"/>
              </w:rPr>
            </w:pPr>
            <w:r w:rsidRPr="63BB6BD7" w:rsidR="000A4AF0">
              <w:rPr>
                <w:rFonts w:ascii="Segoe UI" w:hAnsi="Segoe UI" w:cs="Segoe UI"/>
                <w:color w:val="0065FF"/>
                <w:sz w:val="20"/>
                <w:szCs w:val="20"/>
              </w:rPr>
              <w:t>CP8117P13-16</w:t>
            </w:r>
          </w:p>
          <w:p w:rsidRPr="00483FEE" w:rsidR="00363C95" w:rsidP="63BB6BD7" w:rsidRDefault="00363C95" w14:paraId="2E9B999E" w14:textId="77034BB1">
            <w:pPr>
              <w:shd w:val="clear" w:color="auto" w:fill="FFFFFF" w:themeFill="background1"/>
              <w:rPr>
                <w:rFonts w:ascii="Segoe UI" w:hAnsi="Segoe UI" w:cs="Segoe UI"/>
                <w:color w:val="0052CC"/>
                <w:sz w:val="20"/>
                <w:szCs w:val="20"/>
              </w:rPr>
            </w:pPr>
            <w:r w:rsidRPr="63BB6BD7" w:rsidR="000A4AF0">
              <w:rPr>
                <w:rFonts w:ascii="Segoe UI" w:hAnsi="Segoe UI" w:cs="Segoe UI"/>
                <w:color w:val="0052CC"/>
                <w:sz w:val="20"/>
                <w:szCs w:val="20"/>
              </w:rPr>
              <w:t>CP8117P13-17</w:t>
            </w:r>
          </w:p>
          <w:p w:rsidRPr="00483FEE" w:rsidR="00363C95" w:rsidP="63BB6BD7" w:rsidRDefault="00363C95" w14:paraId="367525D8" w14:textId="3CD89016">
            <w:pPr>
              <w:pStyle w:val="Normal"/>
            </w:pPr>
            <w:hyperlink r:id="R34fe90d3fe8f4f3e">
              <w:r w:rsidRPr="63BB6BD7" w:rsidR="000A4AF0">
                <w:rPr>
                  <w:rStyle w:val="Hyperlink"/>
                  <w:rFonts w:ascii="Segoe UI" w:hAnsi="Segoe UI" w:eastAsia="Segoe UI" w:cs="Segoe U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sz w:val="21"/>
                  <w:szCs w:val="21"/>
                  <w:lang w:val="en-US"/>
                </w:rPr>
                <w:t>CP8117P13-21</w:t>
              </w:r>
            </w:hyperlink>
          </w:p>
          <w:p w:rsidRPr="00483FEE" w:rsidR="00363C95" w:rsidP="63BB6BD7" w:rsidRDefault="00363C95" w14:paraId="46A411ED" w14:textId="4025D494">
            <w:pPr>
              <w:pStyle w:val="Normal"/>
              <w:shd w:val="clear" w:color="auto" w:fill="FFFFFF" w:themeFill="background1"/>
              <w:rPr>
                <w:rFonts w:ascii="Segoe UI" w:hAnsi="Segoe UI" w:cs="Segoe UI"/>
                <w:color w:val="0052CC"/>
                <w:sz w:val="20"/>
                <w:szCs w:val="20"/>
              </w:rPr>
            </w:pPr>
          </w:p>
          <w:p w:rsidRPr="00483FEE" w:rsidR="00363C95" w:rsidP="63BB6BD7" w:rsidRDefault="00363C95" w14:paraId="2D5C6F37" w14:textId="3AEF35A1">
            <w:pPr>
              <w:pStyle w:val="Normal"/>
              <w:shd w:val="clear" w:color="auto" w:fill="FFFFFF" w:themeFill="background1"/>
              <w:rPr>
                <w:rFonts w:ascii="Segoe UI" w:hAnsi="Segoe UI" w:eastAsia="Times New Roman" w:cs="Segoe UI"/>
                <w:color w:val="0065FF"/>
                <w:sz w:val="20"/>
                <w:szCs w:val="20"/>
                <w:u w:val="single"/>
              </w:rPr>
            </w:pPr>
          </w:p>
        </w:tc>
        <w:tc>
          <w:tcPr>
            <w:tcW w:w="2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8E0A82" w:rsidR="00363C95" w:rsidP="00363C95" w:rsidRDefault="00363C95" w14:paraId="4EE847E1" w14:textId="77DE2C25">
            <w:pPr>
              <w:rPr>
                <w:sz w:val="20"/>
                <w:szCs w:val="20"/>
              </w:rPr>
            </w:pPr>
            <w:r w:rsidRPr="63BB6BD7" w:rsidR="39EA00F1">
              <w:rPr>
                <w:sz w:val="20"/>
                <w:szCs w:val="20"/>
              </w:rPr>
              <w:t>Testing.</w:t>
            </w:r>
            <w:r w:rsidRPr="63BB6BD7" w:rsidR="66487A53">
              <w:rPr>
                <w:sz w:val="20"/>
                <w:szCs w:val="20"/>
              </w:rPr>
              <w:t>pdf</w:t>
            </w:r>
          </w:p>
          <w:p w:rsidRPr="00483FEE" w:rsidR="00363C95" w:rsidP="00363C95" w:rsidRDefault="00363C95" w14:paraId="618AC5DD" w14:textId="2F7B137E">
            <w:pPr>
              <w:rPr>
                <w:sz w:val="20"/>
                <w:szCs w:val="20"/>
              </w:rPr>
            </w:pPr>
          </w:p>
        </w:tc>
      </w:tr>
      <w:tr w:rsidR="63BB6BD7" w:rsidTr="2747A9B1" w14:paraId="0C52AE2C">
        <w:trPr>
          <w:trHeight w:val="510"/>
        </w:trPr>
        <w:tc>
          <w:tcPr>
            <w:tcW w:w="1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2C4E7B7" w:rsidP="63BB6BD7" w:rsidRDefault="22C4E7B7" w14:paraId="2277CE3E" w14:textId="734A4680">
            <w:pPr>
              <w:pStyle w:val="Normal"/>
            </w:pPr>
            <w:hyperlink r:id="R1308b6242d95461b">
              <w:r w:rsidRPr="2747A9B1" w:rsidR="3B02BED6">
                <w:rPr>
                  <w:rStyle w:val="Hyperlink"/>
                  <w:rFonts w:ascii="Segoe UI" w:hAnsi="Segoe UI" w:eastAsia="Segoe UI" w:cs="Segoe U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sz w:val="21"/>
                  <w:szCs w:val="21"/>
                  <w:lang w:val="en-US"/>
                </w:rPr>
                <w:t>CP8117P13-21</w:t>
              </w:r>
            </w:hyperlink>
          </w:p>
        </w:tc>
        <w:tc>
          <w:tcPr>
            <w:tcW w:w="1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49CDA299" w14:textId="74D94E1A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 xml:space="preserve">June </w:t>
            </w:r>
            <w:r w:rsidRPr="63BB6BD7" w:rsidR="63BB6BD7">
              <w:rPr>
                <w:sz w:val="20"/>
                <w:szCs w:val="20"/>
              </w:rPr>
              <w:t>16</w:t>
            </w:r>
          </w:p>
        </w:tc>
        <w:tc>
          <w:tcPr>
            <w:tcW w:w="17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3BB6BD7" w:rsidP="63BB6BD7" w:rsidRDefault="63BB6BD7" w14:paraId="18C29B36" w14:textId="72D032F6">
            <w:pPr>
              <w:rPr>
                <w:sz w:val="20"/>
                <w:szCs w:val="20"/>
              </w:rPr>
            </w:pPr>
            <w:r w:rsidRPr="63BB6BD7" w:rsidR="63BB6BD7">
              <w:rPr>
                <w:sz w:val="20"/>
                <w:szCs w:val="20"/>
              </w:rPr>
              <w:t>July 2</w:t>
            </w:r>
          </w:p>
          <w:p w:rsidR="63BB6BD7" w:rsidP="63BB6BD7" w:rsidRDefault="63BB6BD7" w14:paraId="03931890" w14:textId="536281D0">
            <w:pPr>
              <w:pStyle w:val="Normal"/>
              <w:rPr>
                <w:sz w:val="20"/>
                <w:szCs w:val="20"/>
              </w:rPr>
            </w:pPr>
          </w:p>
        </w:tc>
        <w:tc>
          <w:tcPr>
            <w:tcW w:w="1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401FE8EE" w:rsidP="63BB6BD7" w:rsidRDefault="401FE8EE" w14:paraId="1F24D9D8" w14:textId="7A50C80B">
            <w:pPr>
              <w:pStyle w:val="Normal"/>
              <w:rPr>
                <w:sz w:val="20"/>
                <w:szCs w:val="20"/>
              </w:rPr>
            </w:pPr>
            <w:r w:rsidRPr="63BB6BD7" w:rsidR="401FE8EE">
              <w:rPr>
                <w:sz w:val="20"/>
                <w:szCs w:val="20"/>
              </w:rPr>
              <w:t xml:space="preserve">15 </w:t>
            </w:r>
            <w:r w:rsidRPr="63BB6BD7" w:rsidR="788868E2">
              <w:rPr>
                <w:sz w:val="20"/>
                <w:szCs w:val="20"/>
              </w:rPr>
              <w:t>hrs</w:t>
            </w:r>
          </w:p>
        </w:tc>
        <w:tc>
          <w:tcPr>
            <w:tcW w:w="1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88868E2" w:rsidP="63BB6BD7" w:rsidRDefault="788868E2" w14:paraId="60207EF4" w14:textId="5D6B6C00">
            <w:pPr>
              <w:pStyle w:val="Normal"/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</w:pPr>
            <w:r w:rsidRPr="63BB6BD7" w:rsidR="788868E2">
              <w:rPr>
                <w:rFonts w:ascii="Georgia" w:hAnsi="Georgia" w:eastAsia="Georgia" w:cs="Georgia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72B4D"/>
                <w:sz w:val="21"/>
                <w:szCs w:val="21"/>
                <w:lang w:val="en-US"/>
              </w:rPr>
              <w:t>Priyam Dua</w:t>
            </w:r>
            <w:r>
              <w:br/>
            </w:r>
          </w:p>
        </w:tc>
        <w:tc>
          <w:tcPr>
            <w:tcW w:w="1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C3FB78A" w:rsidP="63BB6BD7" w:rsidRDefault="5C3FB78A" w14:paraId="57F0D6FA" w14:textId="280D736E">
            <w:pPr>
              <w:pStyle w:val="Normal"/>
              <w:rPr>
                <w:rFonts w:ascii="Segoe UI" w:hAnsi="Segoe UI" w:cs="Segoe UI"/>
                <w:color w:val="0052CC"/>
                <w:sz w:val="20"/>
                <w:szCs w:val="20"/>
              </w:rPr>
            </w:pPr>
            <w:r w:rsidRPr="63BB6BD7" w:rsidR="5C3FB78A">
              <w:rPr>
                <w:rFonts w:ascii="Segoe UI" w:hAnsi="Segoe UI" w:cs="Segoe UI"/>
                <w:color w:val="0052CC"/>
                <w:sz w:val="20"/>
                <w:szCs w:val="20"/>
              </w:rPr>
              <w:t>N/A</w:t>
            </w:r>
          </w:p>
        </w:tc>
        <w:tc>
          <w:tcPr>
            <w:tcW w:w="2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6A31315" w:rsidP="63BB6BD7" w:rsidRDefault="06A31315" w14:paraId="3C6FC71B" w14:textId="5CE62EE8">
            <w:pPr>
              <w:rPr>
                <w:sz w:val="20"/>
                <w:szCs w:val="20"/>
              </w:rPr>
            </w:pPr>
            <w:r w:rsidRPr="63BB6BD7" w:rsidR="06A31315">
              <w:rPr>
                <w:sz w:val="20"/>
                <w:szCs w:val="20"/>
              </w:rPr>
              <w:t>Api-Documentation.pdf</w:t>
            </w:r>
          </w:p>
          <w:p w:rsidR="63BB6BD7" w:rsidP="63BB6BD7" w:rsidRDefault="63BB6BD7" w14:paraId="04A39A2C" w14:textId="1E06505A">
            <w:pPr>
              <w:pStyle w:val="Normal"/>
              <w:rPr>
                <w:sz w:val="20"/>
                <w:szCs w:val="20"/>
              </w:rPr>
            </w:pPr>
          </w:p>
        </w:tc>
      </w:tr>
    </w:tbl>
    <w:p w:rsidR="00035F5A" w:rsidP="00035F5A" w:rsidRDefault="00035F5A" w14:paraId="7E4A56F1" w14:textId="77777777">
      <w:pPr>
        <w:rPr>
          <w:sz w:val="20"/>
          <w:szCs w:val="20"/>
        </w:rPr>
      </w:pPr>
    </w:p>
    <w:p w:rsidRPr="00483FEE" w:rsidR="00D04977" w:rsidP="00035F5A" w:rsidRDefault="00D04977" w14:paraId="236491D5" w14:textId="77777777">
      <w:pPr>
        <w:rPr>
          <w:sz w:val="20"/>
          <w:szCs w:val="20"/>
        </w:rPr>
      </w:pPr>
    </w:p>
    <w:p w:rsidRPr="00013C1A" w:rsidR="00722A99" w:rsidP="00722A99" w:rsidRDefault="00035F5A" w14:paraId="17D3F2BA" w14:textId="2613B07E">
      <w:pPr>
        <w:pStyle w:val="Heading1"/>
        <w:numPr>
          <w:ilvl w:val="0"/>
          <w:numId w:val="4"/>
        </w:numPr>
        <w:jc w:val="left"/>
        <w:rPr>
          <w:smallCaps/>
          <w:sz w:val="32"/>
          <w:szCs w:val="32"/>
        </w:rPr>
      </w:pPr>
      <w:r w:rsidRPr="00013C1A">
        <w:rPr>
          <w:smallCaps/>
          <w:sz w:val="32"/>
          <w:szCs w:val="32"/>
        </w:rPr>
        <w:t>e</w:t>
      </w:r>
      <w:r w:rsidRPr="00013C1A" w:rsidR="00722A99">
        <w:rPr>
          <w:smallCaps/>
          <w:sz w:val="32"/>
          <w:szCs w:val="32"/>
        </w:rPr>
        <w:t>ffective planning</w:t>
      </w:r>
    </w:p>
    <w:p w:rsidRPr="00483FEE" w:rsidR="00035F5A" w:rsidP="00035F5A" w:rsidRDefault="00035F5A" w14:paraId="779E4A24" w14:textId="77777777">
      <w:pPr>
        <w:rPr>
          <w:sz w:val="20"/>
          <w:szCs w:val="20"/>
        </w:rPr>
      </w:pPr>
    </w:p>
    <w:tbl>
      <w:tblPr>
        <w:tblStyle w:val="TableGrid"/>
        <w:tblW w:w="11065" w:type="dxa"/>
        <w:tblLook w:val="04A0" w:firstRow="1" w:lastRow="0" w:firstColumn="1" w:lastColumn="0" w:noHBand="0" w:noVBand="1"/>
      </w:tblPr>
      <w:tblGrid>
        <w:gridCol w:w="1909"/>
        <w:gridCol w:w="1596"/>
        <w:gridCol w:w="849"/>
        <w:gridCol w:w="964"/>
        <w:gridCol w:w="1172"/>
        <w:gridCol w:w="2071"/>
        <w:gridCol w:w="2504"/>
      </w:tblGrid>
      <w:tr w:rsidRPr="00483FEE" w:rsidR="00C81C2D" w:rsidTr="2747A9B1" w14:paraId="36ADCBD6" w14:textId="77777777">
        <w:trPr>
          <w:trHeight w:val="620"/>
        </w:trPr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  <w:hideMark/>
          </w:tcPr>
          <w:p w:rsidRPr="00483FEE" w:rsidR="00A339F4" w:rsidP="00C5068C" w:rsidRDefault="00A339F4" w14:paraId="1137A19E" w14:textId="7439AE5A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483FEE">
              <w:rPr>
                <w:b/>
                <w:bCs/>
                <w:color w:val="FFFFFF" w:themeColor="background1"/>
                <w:sz w:val="20"/>
                <w:szCs w:val="20"/>
              </w:rPr>
              <w:t xml:space="preserve">    </w:t>
            </w:r>
            <w:r w:rsidR="00024947">
              <w:rPr>
                <w:b/>
                <w:bCs/>
                <w:color w:val="FFFFFF" w:themeColor="background1"/>
                <w:sz w:val="20"/>
                <w:szCs w:val="20"/>
              </w:rPr>
              <w:t>Task Details</w:t>
            </w:r>
          </w:p>
        </w:tc>
        <w:tc>
          <w:tcPr>
            <w:tcW w:w="1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  <w:hideMark/>
          </w:tcPr>
          <w:p w:rsidRPr="00483FEE" w:rsidR="00A339F4" w:rsidP="00C5068C" w:rsidRDefault="00024947" w14:paraId="1E3FE9DD" w14:textId="160DE346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JIRA ID</w:t>
            </w:r>
          </w:p>
        </w:tc>
        <w:tc>
          <w:tcPr>
            <w:tcW w:w="8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  <w:hideMark/>
          </w:tcPr>
          <w:p w:rsidRPr="00483FEE" w:rsidR="00A339F4" w:rsidP="00C5068C" w:rsidRDefault="00A339F4" w14:paraId="14FB975C" w14:textId="38A37263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483FEE">
              <w:rPr>
                <w:b/>
                <w:bCs/>
                <w:color w:val="FFFFFF" w:themeColor="background1"/>
                <w:sz w:val="20"/>
                <w:szCs w:val="20"/>
              </w:rPr>
              <w:t>Start Date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  <w:hideMark/>
          </w:tcPr>
          <w:p w:rsidRPr="00483FEE" w:rsidR="00A339F4" w:rsidP="00C5068C" w:rsidRDefault="00A339F4" w14:paraId="12EA5042" w14:textId="7E04EAEA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483FEE">
              <w:rPr>
                <w:b/>
                <w:bCs/>
                <w:color w:val="FFFFFF" w:themeColor="background1"/>
                <w:sz w:val="20"/>
                <w:szCs w:val="20"/>
              </w:rPr>
              <w:t>End Date</w:t>
            </w:r>
          </w:p>
        </w:tc>
        <w:tc>
          <w:tcPr>
            <w:tcW w:w="11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  <w:hideMark/>
          </w:tcPr>
          <w:p w:rsidRPr="00483FEE" w:rsidR="00A339F4" w:rsidP="00C5068C" w:rsidRDefault="00A339F4" w14:paraId="4215B16B" w14:textId="60FA5111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483FEE">
              <w:rPr>
                <w:b/>
                <w:bCs/>
                <w:color w:val="FFFFFF" w:themeColor="background1"/>
                <w:sz w:val="20"/>
                <w:szCs w:val="20"/>
              </w:rPr>
              <w:t>Duration</w:t>
            </w:r>
          </w:p>
        </w:tc>
        <w:tc>
          <w:tcPr>
            <w:tcW w:w="20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  <w:hideMark/>
          </w:tcPr>
          <w:p w:rsidRPr="00483FEE" w:rsidR="00A339F4" w:rsidP="00C5068C" w:rsidRDefault="00764338" w14:paraId="55442D9C" w14:textId="219DDF68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Assignee</w:t>
            </w:r>
          </w:p>
        </w:tc>
        <w:tc>
          <w:tcPr>
            <w:tcW w:w="25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081B3" w:themeFill="accent6" w:themeFillShade="BF"/>
            <w:tcMar/>
            <w:hideMark/>
          </w:tcPr>
          <w:p w:rsidRPr="00483FEE" w:rsidR="00A339F4" w:rsidP="00C5068C" w:rsidRDefault="00A339F4" w14:paraId="3396AE69" w14:textId="30EC7C73">
            <w:pPr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483FEE">
              <w:rPr>
                <w:b/>
                <w:color w:val="FFFFFF" w:themeColor="background1"/>
                <w:sz w:val="20"/>
                <w:szCs w:val="20"/>
              </w:rPr>
              <w:t>P</w:t>
            </w:r>
            <w:r w:rsidR="00442391">
              <w:rPr>
                <w:b/>
                <w:color w:val="FFFFFF" w:themeColor="background1"/>
                <w:sz w:val="20"/>
                <w:szCs w:val="20"/>
              </w:rPr>
              <w:t>r</w:t>
            </w:r>
            <w:r w:rsidRPr="00483FEE">
              <w:rPr>
                <w:b/>
                <w:color w:val="FFFFFF" w:themeColor="background1"/>
                <w:sz w:val="20"/>
                <w:szCs w:val="20"/>
              </w:rPr>
              <w:t>oduced</w:t>
            </w:r>
            <w:r w:rsidRPr="00483FEE">
              <w:rPr>
                <w:b/>
                <w:bCs/>
                <w:color w:val="FFFFFF" w:themeColor="background1"/>
                <w:sz w:val="20"/>
                <w:szCs w:val="20"/>
              </w:rPr>
              <w:t xml:space="preserve"> Artifacts</w:t>
            </w:r>
          </w:p>
        </w:tc>
      </w:tr>
      <w:tr w:rsidRPr="00483FEE" w:rsidR="00746CC5" w:rsidTr="2747A9B1" w14:paraId="23011DE9" w14:textId="77777777">
        <w:trPr>
          <w:trHeight w:val="510"/>
        </w:trPr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182579" w:rsidP="2747A9B1" w:rsidRDefault="00FC635B" w14:paraId="0AB402A3" w14:textId="4647EE86">
            <w:pPr>
              <w:pStyle w:val="Normal"/>
              <w:rPr>
                <w:sz w:val="20"/>
                <w:szCs w:val="20"/>
              </w:rPr>
            </w:pPr>
            <w:r w:rsidRPr="2747A9B1" w:rsidR="648CCF5F">
              <w:rPr>
                <w:sz w:val="20"/>
                <w:szCs w:val="20"/>
              </w:rPr>
              <w:t>Creation of page containing the list of restaurants</w:t>
            </w:r>
            <w:r w:rsidRPr="2747A9B1" w:rsidR="61D699C2">
              <w:rPr>
                <w:sz w:val="20"/>
                <w:szCs w:val="20"/>
              </w:rPr>
              <w:t xml:space="preserve"> - UI</w:t>
            </w:r>
          </w:p>
        </w:tc>
        <w:tc>
          <w:tcPr>
            <w:tcW w:w="1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182579" w:rsidP="2747A9B1" w:rsidRDefault="00245E77" w14:paraId="36D5D034" w14:textId="6DFAD861">
            <w:pPr>
              <w:shd w:val="clear" w:color="auto" w:fill="FFFFFF" w:themeFill="background1"/>
              <w:rPr>
                <w:rFonts w:ascii="Segoe UI" w:hAnsi="Segoe UI" w:cs="Segoe UI"/>
                <w:color w:val="0065FF"/>
                <w:sz w:val="20"/>
                <w:szCs w:val="20"/>
              </w:rPr>
            </w:pPr>
            <w:hyperlink r:id="Ra471ba2bda3943be">
              <w:r w:rsidRPr="2747A9B1" w:rsidR="648CCF5F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CP8117P13-18</w:t>
              </w:r>
            </w:hyperlink>
          </w:p>
        </w:tc>
        <w:tc>
          <w:tcPr>
            <w:tcW w:w="8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182579" w:rsidP="00C5068C" w:rsidRDefault="00746CC5" w14:paraId="43A11C14" w14:textId="655F3752">
            <w:pPr>
              <w:rPr>
                <w:sz w:val="20"/>
                <w:szCs w:val="20"/>
              </w:rPr>
            </w:pPr>
            <w:r w:rsidRPr="2747A9B1" w:rsidR="615267A0">
              <w:rPr>
                <w:sz w:val="20"/>
                <w:szCs w:val="20"/>
              </w:rPr>
              <w:t xml:space="preserve">June </w:t>
            </w:r>
            <w:r w:rsidRPr="2747A9B1" w:rsidR="0662F322">
              <w:rPr>
                <w:sz w:val="20"/>
                <w:szCs w:val="20"/>
              </w:rPr>
              <w:t>1</w:t>
            </w:r>
            <w:r w:rsidRPr="2747A9B1" w:rsidR="0E255371">
              <w:rPr>
                <w:sz w:val="20"/>
                <w:szCs w:val="20"/>
              </w:rPr>
              <w:t>8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182579" w:rsidP="00C5068C" w:rsidRDefault="00746CC5" w14:paraId="16BF0628" w14:textId="619B75AF">
            <w:pPr>
              <w:rPr>
                <w:sz w:val="20"/>
                <w:szCs w:val="20"/>
              </w:rPr>
            </w:pPr>
            <w:r w:rsidRPr="2747A9B1" w:rsidR="615267A0">
              <w:rPr>
                <w:sz w:val="20"/>
                <w:szCs w:val="20"/>
              </w:rPr>
              <w:t xml:space="preserve">June </w:t>
            </w:r>
            <w:r w:rsidRPr="2747A9B1" w:rsidR="2098E59F">
              <w:rPr>
                <w:sz w:val="20"/>
                <w:szCs w:val="20"/>
              </w:rPr>
              <w:t>2</w:t>
            </w:r>
            <w:r w:rsidRPr="2747A9B1" w:rsidR="491EBF59">
              <w:rPr>
                <w:sz w:val="20"/>
                <w:szCs w:val="20"/>
              </w:rPr>
              <w:t>4</w:t>
            </w:r>
          </w:p>
        </w:tc>
        <w:tc>
          <w:tcPr>
            <w:tcW w:w="11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182579" w:rsidP="00C5068C" w:rsidRDefault="00182579" w14:paraId="395BECAC" w14:textId="6361584C">
            <w:pPr>
              <w:rPr>
                <w:sz w:val="20"/>
                <w:szCs w:val="20"/>
              </w:rPr>
            </w:pPr>
            <w:r w:rsidRPr="2747A9B1" w:rsidR="2098E59F">
              <w:rPr>
                <w:sz w:val="20"/>
                <w:szCs w:val="20"/>
              </w:rPr>
              <w:t xml:space="preserve">12 </w:t>
            </w:r>
            <w:r w:rsidRPr="2747A9B1" w:rsidR="2747A9B1">
              <w:rPr>
                <w:sz w:val="20"/>
                <w:szCs w:val="20"/>
              </w:rPr>
              <w:t>h</w:t>
            </w:r>
            <w:r w:rsidRPr="2747A9B1" w:rsidR="4E442FD9">
              <w:rPr>
                <w:sz w:val="20"/>
                <w:szCs w:val="20"/>
              </w:rPr>
              <w:t>r</w:t>
            </w:r>
            <w:r w:rsidRPr="2747A9B1" w:rsidR="0D3A3C7C">
              <w:rPr>
                <w:sz w:val="20"/>
                <w:szCs w:val="20"/>
              </w:rPr>
              <w:t>s</w:t>
            </w:r>
          </w:p>
        </w:tc>
        <w:tc>
          <w:tcPr>
            <w:tcW w:w="20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182579" w:rsidP="2747A9B1" w:rsidRDefault="00746CC5" w14:paraId="1693488C" w14:textId="1EA0207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sz w:val="20"/>
                <w:szCs w:val="20"/>
              </w:rPr>
            </w:pPr>
            <w:r w:rsidRPr="2747A9B1" w:rsidR="52617077">
              <w:rPr>
                <w:sz w:val="20"/>
                <w:szCs w:val="20"/>
              </w:rPr>
              <w:t>Avinash Gupta</w:t>
            </w:r>
          </w:p>
        </w:tc>
        <w:tc>
          <w:tcPr>
            <w:tcW w:w="25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182579" w:rsidP="00C5068C" w:rsidRDefault="00FA3279" w14:paraId="2B52CFF8" w14:textId="3CF9BC3B">
            <w:pPr>
              <w:rPr>
                <w:sz w:val="20"/>
                <w:szCs w:val="20"/>
              </w:rPr>
            </w:pPr>
            <w:r w:rsidRPr="2747A9B1" w:rsidR="06C5156A">
              <w:rPr>
                <w:sz w:val="20"/>
                <w:szCs w:val="20"/>
              </w:rPr>
              <w:t>N</w:t>
            </w:r>
            <w:r w:rsidRPr="2747A9B1" w:rsidR="1F00AE18">
              <w:rPr>
                <w:sz w:val="20"/>
                <w:szCs w:val="20"/>
              </w:rPr>
              <w:t>/A</w:t>
            </w:r>
          </w:p>
        </w:tc>
      </w:tr>
      <w:tr w:rsidRPr="00483FEE" w:rsidR="00746CC5" w:rsidTr="2747A9B1" w14:paraId="44EC7208" w14:textId="77777777">
        <w:trPr>
          <w:trHeight w:val="510"/>
        </w:trPr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746CC5" w14:paraId="48E49CA8" w14:textId="195D984C">
            <w:pPr>
              <w:pStyle w:val="Normal"/>
              <w:rPr>
                <w:sz w:val="20"/>
                <w:szCs w:val="20"/>
              </w:rPr>
            </w:pPr>
            <w:r w:rsidRPr="2747A9B1" w:rsidR="67B8FE04">
              <w:rPr>
                <w:sz w:val="20"/>
                <w:szCs w:val="20"/>
              </w:rPr>
              <w:t>Creation of add food page</w:t>
            </w:r>
            <w:r w:rsidRPr="2747A9B1" w:rsidR="0375E677">
              <w:rPr>
                <w:sz w:val="20"/>
                <w:szCs w:val="20"/>
              </w:rPr>
              <w:t xml:space="preserve"> -UI</w:t>
            </w:r>
          </w:p>
        </w:tc>
        <w:tc>
          <w:tcPr>
            <w:tcW w:w="1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245E77" w14:paraId="055AB3D9" w14:textId="252051FE">
            <w:pPr>
              <w:pStyle w:val="Normal"/>
              <w:rPr>
                <w:sz w:val="20"/>
                <w:szCs w:val="20"/>
              </w:rPr>
            </w:pPr>
            <w:hyperlink r:id="Ra0405eff60534be7">
              <w:r w:rsidRPr="2747A9B1" w:rsidR="67B8FE04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CP8117P13-19</w:t>
              </w:r>
            </w:hyperlink>
          </w:p>
        </w:tc>
        <w:tc>
          <w:tcPr>
            <w:tcW w:w="8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03B24502" w14:textId="3590183A">
            <w:pPr>
              <w:rPr>
                <w:sz w:val="20"/>
                <w:szCs w:val="20"/>
              </w:rPr>
            </w:pPr>
            <w:r w:rsidRPr="2747A9B1" w:rsidR="615267A0">
              <w:rPr>
                <w:sz w:val="20"/>
                <w:szCs w:val="20"/>
              </w:rPr>
              <w:t xml:space="preserve">June </w:t>
            </w:r>
            <w:r w:rsidRPr="2747A9B1" w:rsidR="41290C5B">
              <w:rPr>
                <w:sz w:val="20"/>
                <w:szCs w:val="20"/>
              </w:rPr>
              <w:t>20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690E018A" w14:textId="21850C83">
            <w:pPr>
              <w:rPr>
                <w:sz w:val="20"/>
                <w:szCs w:val="20"/>
              </w:rPr>
            </w:pPr>
            <w:r w:rsidRPr="2747A9B1" w:rsidR="615267A0">
              <w:rPr>
                <w:sz w:val="20"/>
                <w:szCs w:val="20"/>
              </w:rPr>
              <w:t>Ju</w:t>
            </w:r>
            <w:r w:rsidRPr="2747A9B1" w:rsidR="4947F661">
              <w:rPr>
                <w:sz w:val="20"/>
                <w:szCs w:val="20"/>
              </w:rPr>
              <w:t xml:space="preserve">ly </w:t>
            </w:r>
            <w:r w:rsidRPr="2747A9B1" w:rsidR="51269181">
              <w:rPr>
                <w:sz w:val="20"/>
                <w:szCs w:val="20"/>
              </w:rPr>
              <w:t>2</w:t>
            </w:r>
          </w:p>
        </w:tc>
        <w:tc>
          <w:tcPr>
            <w:tcW w:w="11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595E0497" w14:textId="3DC2856E">
            <w:pPr>
              <w:rPr>
                <w:sz w:val="20"/>
                <w:szCs w:val="20"/>
              </w:rPr>
            </w:pPr>
            <w:r w:rsidRPr="2747A9B1" w:rsidR="4E442FD9">
              <w:rPr>
                <w:sz w:val="20"/>
                <w:szCs w:val="20"/>
              </w:rPr>
              <w:t xml:space="preserve">8 </w:t>
            </w:r>
            <w:r w:rsidRPr="2747A9B1" w:rsidR="4E442FD9">
              <w:rPr>
                <w:sz w:val="20"/>
                <w:szCs w:val="20"/>
              </w:rPr>
              <w:t>hr</w:t>
            </w:r>
            <w:r w:rsidRPr="2747A9B1" w:rsidR="2D53B5D8">
              <w:rPr>
                <w:sz w:val="20"/>
                <w:szCs w:val="20"/>
              </w:rPr>
              <w:t>s</w:t>
            </w:r>
          </w:p>
        </w:tc>
        <w:tc>
          <w:tcPr>
            <w:tcW w:w="20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06E2FF8F" w14:textId="0B324A1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Arshdeep</w:t>
            </w:r>
            <w:proofErr w:type="spellEnd"/>
            <w:r>
              <w:rPr>
                <w:sz w:val="20"/>
                <w:szCs w:val="20"/>
              </w:rPr>
              <w:t xml:space="preserve"> Kaur</w:t>
            </w:r>
          </w:p>
        </w:tc>
        <w:tc>
          <w:tcPr>
            <w:tcW w:w="25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5A4D74" w14:paraId="4D72B73D" w14:textId="4907145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sz w:val="20"/>
                <w:szCs w:val="20"/>
              </w:rPr>
            </w:pPr>
            <w:r w:rsidRPr="2747A9B1" w:rsidR="496DF2A4">
              <w:rPr>
                <w:sz w:val="20"/>
                <w:szCs w:val="20"/>
              </w:rPr>
              <w:t>N/A</w:t>
            </w:r>
          </w:p>
        </w:tc>
      </w:tr>
      <w:tr w:rsidRPr="00483FEE" w:rsidR="00746CC5" w:rsidTr="2747A9B1" w14:paraId="385E8E6E" w14:textId="77777777">
        <w:trPr>
          <w:trHeight w:val="510"/>
        </w:trPr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746CC5" w14:paraId="5C7EDD96" w14:textId="14096252">
            <w:pPr>
              <w:pStyle w:val="Normal"/>
              <w:rPr>
                <w:sz w:val="20"/>
                <w:szCs w:val="20"/>
              </w:rPr>
            </w:pPr>
            <w:r w:rsidRPr="2747A9B1" w:rsidR="2CC4799A">
              <w:rPr>
                <w:sz w:val="20"/>
                <w:szCs w:val="20"/>
              </w:rPr>
              <w:t>Creation of food list API</w:t>
            </w:r>
          </w:p>
        </w:tc>
        <w:tc>
          <w:tcPr>
            <w:tcW w:w="1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245E77" w14:paraId="0A07A67A" w14:textId="1D50A13B">
            <w:pPr>
              <w:pStyle w:val="Normal"/>
              <w:rPr>
                <w:sz w:val="20"/>
                <w:szCs w:val="20"/>
              </w:rPr>
            </w:pPr>
            <w:hyperlink r:id="R8a6ca2859a1f4c43">
              <w:r w:rsidRPr="2747A9B1" w:rsidR="2CC4799A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CP8117P13-20</w:t>
              </w:r>
            </w:hyperlink>
          </w:p>
        </w:tc>
        <w:tc>
          <w:tcPr>
            <w:tcW w:w="8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628A5EC6" w14:textId="64C09A43">
            <w:pPr>
              <w:rPr>
                <w:sz w:val="20"/>
                <w:szCs w:val="20"/>
              </w:rPr>
            </w:pPr>
            <w:r w:rsidRPr="2747A9B1" w:rsidR="615267A0">
              <w:rPr>
                <w:sz w:val="20"/>
                <w:szCs w:val="20"/>
              </w:rPr>
              <w:t xml:space="preserve">June </w:t>
            </w:r>
            <w:r w:rsidRPr="2747A9B1" w:rsidR="44553B00">
              <w:rPr>
                <w:sz w:val="20"/>
                <w:szCs w:val="20"/>
              </w:rPr>
              <w:t>18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7162C491" w14:textId="0927855F">
            <w:pPr>
              <w:rPr>
                <w:sz w:val="20"/>
                <w:szCs w:val="20"/>
              </w:rPr>
            </w:pPr>
            <w:r w:rsidRPr="2747A9B1" w:rsidR="615267A0">
              <w:rPr>
                <w:sz w:val="20"/>
                <w:szCs w:val="20"/>
              </w:rPr>
              <w:t>J</w:t>
            </w:r>
            <w:r w:rsidRPr="2747A9B1" w:rsidR="7DED34F9">
              <w:rPr>
                <w:sz w:val="20"/>
                <w:szCs w:val="20"/>
              </w:rPr>
              <w:t xml:space="preserve">uly </w:t>
            </w:r>
            <w:r w:rsidRPr="2747A9B1" w:rsidR="72B430C7">
              <w:rPr>
                <w:sz w:val="20"/>
                <w:szCs w:val="20"/>
              </w:rPr>
              <w:t>2</w:t>
            </w:r>
          </w:p>
        </w:tc>
        <w:tc>
          <w:tcPr>
            <w:tcW w:w="11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483DC9" w:rsidP="00746CC5" w:rsidRDefault="009C0D19" w14:paraId="5EF202A1" w14:textId="6F140DD7">
            <w:pPr>
              <w:rPr>
                <w:sz w:val="20"/>
                <w:szCs w:val="20"/>
              </w:rPr>
            </w:pPr>
            <w:r w:rsidRPr="2747A9B1" w:rsidR="4E442FD9">
              <w:rPr>
                <w:sz w:val="20"/>
                <w:szCs w:val="20"/>
              </w:rPr>
              <w:t>1</w:t>
            </w:r>
            <w:r w:rsidRPr="2747A9B1" w:rsidR="6E115B4E">
              <w:rPr>
                <w:sz w:val="20"/>
                <w:szCs w:val="20"/>
              </w:rPr>
              <w:t>0</w:t>
            </w:r>
            <w:r w:rsidRPr="2747A9B1" w:rsidR="4E442FD9">
              <w:rPr>
                <w:sz w:val="20"/>
                <w:szCs w:val="20"/>
              </w:rPr>
              <w:t xml:space="preserve"> </w:t>
            </w:r>
            <w:r w:rsidRPr="2747A9B1" w:rsidR="4E442FD9">
              <w:rPr>
                <w:sz w:val="20"/>
                <w:szCs w:val="20"/>
              </w:rPr>
              <w:t>hrs</w:t>
            </w:r>
          </w:p>
          <w:p w:rsidRPr="00483FEE" w:rsidR="00746CC5" w:rsidP="00746CC5" w:rsidRDefault="00746CC5" w14:paraId="751BEB6E" w14:textId="7903AEE1">
            <w:pPr>
              <w:rPr>
                <w:sz w:val="20"/>
                <w:szCs w:val="20"/>
              </w:rPr>
            </w:pPr>
          </w:p>
        </w:tc>
        <w:tc>
          <w:tcPr>
            <w:tcW w:w="20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746CC5" w14:paraId="4B23C56F" w14:textId="429327F0">
            <w:pPr>
              <w:pStyle w:val="Normal"/>
              <w:rPr>
                <w:sz w:val="20"/>
                <w:szCs w:val="20"/>
              </w:rPr>
            </w:pPr>
            <w:r w:rsidRPr="2747A9B1" w:rsidR="0C16EC33">
              <w:rPr>
                <w:sz w:val="20"/>
                <w:szCs w:val="20"/>
              </w:rPr>
              <w:t>Shafkat Waheed</w:t>
            </w:r>
          </w:p>
        </w:tc>
        <w:tc>
          <w:tcPr>
            <w:tcW w:w="25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5A4D74" w14:paraId="365A1183" w14:textId="4701A68E">
            <w:pPr>
              <w:pStyle w:val="Normal"/>
              <w:rPr>
                <w:sz w:val="20"/>
                <w:szCs w:val="20"/>
              </w:rPr>
            </w:pPr>
            <w:r w:rsidRPr="2747A9B1" w:rsidR="0C16EC33">
              <w:rPr>
                <w:sz w:val="20"/>
                <w:szCs w:val="20"/>
              </w:rPr>
              <w:t>Api-Documentation.pdf</w:t>
            </w:r>
          </w:p>
        </w:tc>
      </w:tr>
      <w:tr w:rsidRPr="00483FEE" w:rsidR="00746CC5" w:rsidTr="2747A9B1" w14:paraId="080F5482" w14:textId="77777777">
        <w:trPr>
          <w:trHeight w:val="510"/>
        </w:trPr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746CC5" w14:paraId="514A7C28" w14:textId="280F0511">
            <w:pPr>
              <w:pStyle w:val="Normal"/>
              <w:rPr>
                <w:sz w:val="20"/>
                <w:szCs w:val="20"/>
              </w:rPr>
            </w:pPr>
            <w:r w:rsidRPr="2747A9B1" w:rsidR="723EBDD9">
              <w:rPr>
                <w:sz w:val="20"/>
                <w:szCs w:val="20"/>
              </w:rPr>
              <w:t>Create and design the API for food creation/add page</w:t>
            </w:r>
          </w:p>
        </w:tc>
        <w:tc>
          <w:tcPr>
            <w:tcW w:w="1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245E77" w14:paraId="3189EBA4" w14:textId="4FFCCC3E">
            <w:pPr>
              <w:pStyle w:val="Normal"/>
              <w:rPr>
                <w:sz w:val="20"/>
                <w:szCs w:val="20"/>
              </w:rPr>
            </w:pPr>
            <w:hyperlink r:id="R4eb2753234934780">
              <w:r w:rsidRPr="2747A9B1" w:rsidR="723EBDD9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CP8117P13-21</w:t>
              </w:r>
            </w:hyperlink>
          </w:p>
        </w:tc>
        <w:tc>
          <w:tcPr>
            <w:tcW w:w="8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1321B5A4" w14:textId="44064A54">
            <w:pPr>
              <w:rPr>
                <w:sz w:val="20"/>
                <w:szCs w:val="20"/>
              </w:rPr>
            </w:pPr>
            <w:r w:rsidRPr="2747A9B1" w:rsidR="615267A0">
              <w:rPr>
                <w:sz w:val="20"/>
                <w:szCs w:val="20"/>
              </w:rPr>
              <w:t xml:space="preserve">June </w:t>
            </w:r>
            <w:r w:rsidRPr="2747A9B1" w:rsidR="7ADE8816">
              <w:rPr>
                <w:sz w:val="20"/>
                <w:szCs w:val="20"/>
              </w:rPr>
              <w:t>21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0F421DDC" w14:textId="50A8D619">
            <w:pPr>
              <w:rPr>
                <w:sz w:val="20"/>
                <w:szCs w:val="20"/>
              </w:rPr>
            </w:pPr>
            <w:r w:rsidRPr="2747A9B1" w:rsidR="615267A0">
              <w:rPr>
                <w:sz w:val="20"/>
                <w:szCs w:val="20"/>
              </w:rPr>
              <w:t>Ju</w:t>
            </w:r>
            <w:r w:rsidRPr="2747A9B1" w:rsidR="70A10747">
              <w:rPr>
                <w:sz w:val="20"/>
                <w:szCs w:val="20"/>
              </w:rPr>
              <w:t>ly 2</w:t>
            </w:r>
          </w:p>
        </w:tc>
        <w:tc>
          <w:tcPr>
            <w:tcW w:w="11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483DC9" w:rsidP="00746CC5" w:rsidRDefault="009C0D19" w14:paraId="2BB43A15" w14:textId="4E467342">
            <w:pPr>
              <w:rPr>
                <w:sz w:val="20"/>
                <w:szCs w:val="20"/>
              </w:rPr>
            </w:pPr>
            <w:r w:rsidRPr="2747A9B1" w:rsidR="70A10747">
              <w:rPr>
                <w:sz w:val="20"/>
                <w:szCs w:val="20"/>
              </w:rPr>
              <w:t xml:space="preserve">13 </w:t>
            </w:r>
            <w:r w:rsidRPr="2747A9B1" w:rsidR="2747A9B1">
              <w:rPr>
                <w:sz w:val="20"/>
                <w:szCs w:val="20"/>
              </w:rPr>
              <w:t>h</w:t>
            </w:r>
            <w:r w:rsidRPr="2747A9B1" w:rsidR="4E442FD9">
              <w:rPr>
                <w:sz w:val="20"/>
                <w:szCs w:val="20"/>
              </w:rPr>
              <w:t>rs</w:t>
            </w:r>
          </w:p>
          <w:p w:rsidRPr="00483FEE" w:rsidR="00746CC5" w:rsidP="00746CC5" w:rsidRDefault="00746CC5" w14:paraId="76804D1F" w14:textId="2D1340FD">
            <w:pPr>
              <w:rPr>
                <w:sz w:val="20"/>
                <w:szCs w:val="20"/>
              </w:rPr>
            </w:pPr>
          </w:p>
        </w:tc>
        <w:tc>
          <w:tcPr>
            <w:tcW w:w="20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746CC5" w14:paraId="331B940D" w14:textId="25563B28">
            <w:pPr>
              <w:pStyle w:val="Normal"/>
              <w:rPr>
                <w:sz w:val="20"/>
                <w:szCs w:val="20"/>
              </w:rPr>
            </w:pPr>
            <w:r w:rsidRPr="2747A9B1" w:rsidR="5DECF56A">
              <w:rPr>
                <w:sz w:val="20"/>
                <w:szCs w:val="20"/>
              </w:rPr>
              <w:t>Priyam Dua</w:t>
            </w:r>
          </w:p>
        </w:tc>
        <w:tc>
          <w:tcPr>
            <w:tcW w:w="25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440B7EE1" w14:textId="7332C7B8">
            <w:pPr>
              <w:rPr>
                <w:sz w:val="20"/>
                <w:szCs w:val="20"/>
              </w:rPr>
            </w:pPr>
            <w:r w:rsidRPr="2747A9B1" w:rsidR="5DECF56A">
              <w:rPr>
                <w:sz w:val="20"/>
                <w:szCs w:val="20"/>
              </w:rPr>
              <w:t>Api-Documentation.pdf</w:t>
            </w:r>
          </w:p>
        </w:tc>
      </w:tr>
      <w:tr w:rsidRPr="00483FEE" w:rsidR="00746CC5" w:rsidTr="2747A9B1" w14:paraId="23580B0F" w14:textId="77777777">
        <w:trPr>
          <w:trHeight w:val="510"/>
        </w:trPr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746CC5" w14:paraId="44C9F967" w14:textId="04A7622B">
            <w:pPr>
              <w:pStyle w:val="Normal"/>
              <w:rPr>
                <w:sz w:val="20"/>
                <w:szCs w:val="20"/>
              </w:rPr>
            </w:pPr>
            <w:r w:rsidRPr="2747A9B1" w:rsidR="126F497D">
              <w:rPr>
                <w:sz w:val="20"/>
                <w:szCs w:val="20"/>
              </w:rPr>
              <w:t xml:space="preserve">Testing the Functionality by doing </w:t>
            </w:r>
            <w:r w:rsidRPr="2747A9B1" w:rsidR="578D27E5">
              <w:rPr>
                <w:sz w:val="20"/>
                <w:szCs w:val="20"/>
              </w:rPr>
              <w:t>checking restaurant list</w:t>
            </w:r>
          </w:p>
        </w:tc>
        <w:tc>
          <w:tcPr>
            <w:tcW w:w="1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5561C1" w:rsidR="00746CC5" w:rsidP="2747A9B1" w:rsidRDefault="00245E77" w14:paraId="1371C53A" w14:textId="290051AC">
            <w:pPr>
              <w:pStyle w:val="Normal"/>
              <w:rPr>
                <w:rStyle w:val="Hyperlink"/>
                <w:rFonts w:ascii="Segoe UI" w:hAnsi="Segoe UI" w:cs="Segoe UI"/>
                <w:color w:val="0052CC"/>
              </w:rPr>
            </w:pPr>
            <w:hyperlink r:id="R3406ef937cfc47a2">
              <w:r w:rsidRPr="2747A9B1" w:rsidR="126F497D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CP8117P13-23</w:t>
              </w:r>
            </w:hyperlink>
          </w:p>
        </w:tc>
        <w:tc>
          <w:tcPr>
            <w:tcW w:w="8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0EA80FA0" w14:textId="0F13AF86">
            <w:pPr>
              <w:rPr>
                <w:sz w:val="20"/>
                <w:szCs w:val="20"/>
              </w:rPr>
            </w:pPr>
            <w:r w:rsidRPr="2747A9B1" w:rsidR="3C69F862">
              <w:rPr>
                <w:sz w:val="20"/>
                <w:szCs w:val="20"/>
              </w:rPr>
              <w:t>June 28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606C2086" w14:textId="367CC032">
            <w:pPr>
              <w:rPr>
                <w:sz w:val="20"/>
                <w:szCs w:val="20"/>
              </w:rPr>
            </w:pPr>
            <w:r w:rsidRPr="2747A9B1" w:rsidR="3C69F862">
              <w:rPr>
                <w:sz w:val="20"/>
                <w:szCs w:val="20"/>
              </w:rPr>
              <w:t>July 2</w:t>
            </w:r>
          </w:p>
        </w:tc>
        <w:tc>
          <w:tcPr>
            <w:tcW w:w="11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2F28A5BF" w14:textId="5966946E">
            <w:pPr>
              <w:rPr>
                <w:sz w:val="20"/>
                <w:szCs w:val="20"/>
              </w:rPr>
            </w:pPr>
            <w:r w:rsidRPr="2747A9B1" w:rsidR="2A124B1C">
              <w:rPr>
                <w:sz w:val="20"/>
                <w:szCs w:val="20"/>
              </w:rPr>
              <w:t>8 hrs</w:t>
            </w:r>
          </w:p>
        </w:tc>
        <w:tc>
          <w:tcPr>
            <w:tcW w:w="20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746CC5" w14:paraId="456B6DE6" w14:textId="46177A14">
            <w:pPr>
              <w:pStyle w:val="Normal"/>
              <w:rPr>
                <w:sz w:val="20"/>
                <w:szCs w:val="20"/>
              </w:rPr>
            </w:pPr>
            <w:r w:rsidRPr="2747A9B1" w:rsidR="126F497D">
              <w:rPr>
                <w:sz w:val="20"/>
                <w:szCs w:val="20"/>
              </w:rPr>
              <w:t>Harjinder Gill</w:t>
            </w:r>
          </w:p>
        </w:tc>
        <w:tc>
          <w:tcPr>
            <w:tcW w:w="25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5A4D74" w14:paraId="4563DE68" w14:textId="3D6685CE">
            <w:pPr>
              <w:rPr>
                <w:sz w:val="20"/>
                <w:szCs w:val="20"/>
              </w:rPr>
            </w:pPr>
            <w:r w:rsidRPr="2747A9B1" w:rsidR="126F497D">
              <w:rPr>
                <w:sz w:val="20"/>
                <w:szCs w:val="20"/>
              </w:rPr>
              <w:t>Testing.pdf</w:t>
            </w:r>
          </w:p>
        </w:tc>
      </w:tr>
      <w:tr w:rsidRPr="00483FEE" w:rsidR="00746CC5" w:rsidTr="2747A9B1" w14:paraId="5C5342AA" w14:textId="77777777">
        <w:trPr>
          <w:trHeight w:val="510"/>
        </w:trPr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746CC5" w14:paraId="58324DCF" w14:textId="69EA5E68">
            <w:pPr>
              <w:pStyle w:val="Normal"/>
              <w:rPr>
                <w:sz w:val="20"/>
                <w:szCs w:val="20"/>
              </w:rPr>
            </w:pPr>
            <w:r w:rsidRPr="2747A9B1" w:rsidR="626D2EB7">
              <w:rPr>
                <w:sz w:val="20"/>
                <w:szCs w:val="20"/>
              </w:rPr>
              <w:t>Make login page and signup page - UI</w:t>
            </w:r>
          </w:p>
        </w:tc>
        <w:tc>
          <w:tcPr>
            <w:tcW w:w="1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5561C1" w:rsidR="00746CC5" w:rsidP="2747A9B1" w:rsidRDefault="00245E77" w14:paraId="1CDFD8DD" w14:textId="5F3D852A">
            <w:pPr>
              <w:pStyle w:val="Normal"/>
              <w:rPr>
                <w:rStyle w:val="Hyperlink"/>
                <w:rFonts w:ascii="Segoe UI" w:hAnsi="Segoe UI" w:cs="Segoe UI"/>
                <w:color w:val="0052CC"/>
              </w:rPr>
            </w:pPr>
            <w:hyperlink r:id="R9309a240eb1e456e">
              <w:r w:rsidRPr="2747A9B1" w:rsidR="626D2EB7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CP8117P13-15</w:t>
              </w:r>
            </w:hyperlink>
          </w:p>
        </w:tc>
        <w:tc>
          <w:tcPr>
            <w:tcW w:w="8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528F67E2" w14:textId="737BA71F">
            <w:pPr>
              <w:rPr>
                <w:sz w:val="20"/>
                <w:szCs w:val="20"/>
              </w:rPr>
            </w:pPr>
            <w:r w:rsidRPr="2747A9B1" w:rsidR="227D6FFE">
              <w:rPr>
                <w:sz w:val="20"/>
                <w:szCs w:val="20"/>
              </w:rPr>
              <w:t>June 23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62911B85" w14:textId="3C00CBA7">
            <w:pPr>
              <w:rPr>
                <w:sz w:val="20"/>
                <w:szCs w:val="20"/>
              </w:rPr>
            </w:pPr>
            <w:r w:rsidRPr="2747A9B1" w:rsidR="227D6FFE">
              <w:rPr>
                <w:sz w:val="20"/>
                <w:szCs w:val="20"/>
              </w:rPr>
              <w:t>July 2</w:t>
            </w:r>
          </w:p>
        </w:tc>
        <w:tc>
          <w:tcPr>
            <w:tcW w:w="11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9C0D19" w14:paraId="73D9B606" w14:textId="228DAB1A">
            <w:pPr>
              <w:pStyle w:val="Normal"/>
              <w:rPr>
                <w:sz w:val="20"/>
                <w:szCs w:val="20"/>
              </w:rPr>
            </w:pPr>
            <w:r w:rsidRPr="2747A9B1" w:rsidR="227D6FFE">
              <w:rPr>
                <w:sz w:val="20"/>
                <w:szCs w:val="20"/>
              </w:rPr>
              <w:t>12 hrs</w:t>
            </w:r>
          </w:p>
        </w:tc>
        <w:tc>
          <w:tcPr>
            <w:tcW w:w="20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746CC5" w14:paraId="0228F5ED" w14:textId="1F61595C">
            <w:pPr>
              <w:pStyle w:val="Normal"/>
              <w:rPr>
                <w:sz w:val="20"/>
                <w:szCs w:val="20"/>
              </w:rPr>
            </w:pPr>
            <w:r w:rsidRPr="2747A9B1" w:rsidR="67A7D952">
              <w:rPr>
                <w:sz w:val="20"/>
                <w:szCs w:val="20"/>
              </w:rPr>
              <w:t>Roxy Leonard Palma</w:t>
            </w:r>
          </w:p>
        </w:tc>
        <w:tc>
          <w:tcPr>
            <w:tcW w:w="25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5A4D74" w14:paraId="786F2E61" w14:textId="7BF9D2E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</w:t>
            </w:r>
          </w:p>
        </w:tc>
      </w:tr>
      <w:tr w:rsidRPr="00483FEE" w:rsidR="00A32F13" w:rsidTr="2747A9B1" w14:paraId="010EF7CF" w14:textId="77777777">
        <w:trPr>
          <w:trHeight w:val="510"/>
        </w:trPr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A32F13" w:rsidP="2747A9B1" w:rsidRDefault="00A32F13" w14:paraId="25776876" w14:textId="770FF36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sz w:val="20"/>
                <w:szCs w:val="20"/>
              </w:rPr>
            </w:pPr>
            <w:r w:rsidRPr="2747A9B1" w:rsidR="2F5FCEA4">
              <w:rPr>
                <w:sz w:val="20"/>
                <w:szCs w:val="20"/>
              </w:rPr>
              <w:t>Creation of login API</w:t>
            </w:r>
          </w:p>
        </w:tc>
        <w:tc>
          <w:tcPr>
            <w:tcW w:w="1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A32F13" w:rsidP="2747A9B1" w:rsidRDefault="00245E77" w14:paraId="70EF4457" w14:textId="608A23E1">
            <w:pPr>
              <w:pStyle w:val="Normal"/>
            </w:pPr>
            <w:hyperlink r:id="R57ed55b6f87f46b5">
              <w:r w:rsidRPr="2747A9B1" w:rsidR="2F5FCEA4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CP8117P13-16</w:t>
              </w:r>
            </w:hyperlink>
          </w:p>
        </w:tc>
        <w:tc>
          <w:tcPr>
            <w:tcW w:w="8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A32F13" w:rsidP="00A32F13" w:rsidRDefault="009C0D19" w14:paraId="261DB6C4" w14:textId="1C138A78">
            <w:pPr>
              <w:rPr>
                <w:sz w:val="20"/>
                <w:szCs w:val="20"/>
              </w:rPr>
            </w:pPr>
            <w:r w:rsidRPr="2747A9B1" w:rsidR="4E442FD9">
              <w:rPr>
                <w:sz w:val="20"/>
                <w:szCs w:val="20"/>
              </w:rPr>
              <w:t xml:space="preserve">June </w:t>
            </w:r>
            <w:r w:rsidRPr="2747A9B1" w:rsidR="65995D5C">
              <w:rPr>
                <w:sz w:val="20"/>
                <w:szCs w:val="20"/>
              </w:rPr>
              <w:t>23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A32F13" w:rsidP="00A32F13" w:rsidRDefault="009C0D19" w14:paraId="5CF94C1A" w14:textId="0DA55067">
            <w:pPr>
              <w:rPr>
                <w:sz w:val="20"/>
                <w:szCs w:val="20"/>
              </w:rPr>
            </w:pPr>
            <w:r w:rsidRPr="2747A9B1" w:rsidR="4E442FD9">
              <w:rPr>
                <w:sz w:val="20"/>
                <w:szCs w:val="20"/>
              </w:rPr>
              <w:t>Ju</w:t>
            </w:r>
            <w:r w:rsidRPr="2747A9B1" w:rsidR="1C4D17E5">
              <w:rPr>
                <w:sz w:val="20"/>
                <w:szCs w:val="20"/>
              </w:rPr>
              <w:t>ly 2</w:t>
            </w:r>
          </w:p>
        </w:tc>
        <w:tc>
          <w:tcPr>
            <w:tcW w:w="11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A32F13" w:rsidP="00A32F13" w:rsidRDefault="009C0D19" w14:paraId="62E9658C" w14:textId="2BE2EAB7">
            <w:pPr>
              <w:rPr>
                <w:sz w:val="20"/>
                <w:szCs w:val="20"/>
              </w:rPr>
            </w:pPr>
            <w:r w:rsidRPr="2747A9B1" w:rsidR="1C4D17E5">
              <w:rPr>
                <w:sz w:val="20"/>
                <w:szCs w:val="20"/>
              </w:rPr>
              <w:t xml:space="preserve">16 </w:t>
            </w:r>
            <w:r w:rsidRPr="2747A9B1" w:rsidR="2747A9B1">
              <w:rPr>
                <w:sz w:val="20"/>
                <w:szCs w:val="20"/>
              </w:rPr>
              <w:t>h</w:t>
            </w:r>
            <w:r w:rsidRPr="2747A9B1" w:rsidR="4E442FD9">
              <w:rPr>
                <w:sz w:val="20"/>
                <w:szCs w:val="20"/>
              </w:rPr>
              <w:t>rs</w:t>
            </w:r>
          </w:p>
        </w:tc>
        <w:tc>
          <w:tcPr>
            <w:tcW w:w="20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A32F13" w:rsidP="2747A9B1" w:rsidRDefault="00A32F13" w14:paraId="2EE99F7A" w14:textId="288D3D28">
            <w:pPr>
              <w:pStyle w:val="Normal"/>
              <w:rPr>
                <w:sz w:val="20"/>
                <w:szCs w:val="20"/>
              </w:rPr>
            </w:pPr>
            <w:r w:rsidRPr="2747A9B1" w:rsidR="5A6B82CC">
              <w:rPr>
                <w:sz w:val="20"/>
                <w:szCs w:val="20"/>
              </w:rPr>
              <w:t>Anubha Sharma</w:t>
            </w:r>
          </w:p>
        </w:tc>
        <w:tc>
          <w:tcPr>
            <w:tcW w:w="25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A32F13" w:rsidP="00A32F13" w:rsidRDefault="005A4D74" w14:paraId="5397C936" w14:textId="682EFFC8">
            <w:pPr>
              <w:rPr>
                <w:sz w:val="20"/>
                <w:szCs w:val="20"/>
              </w:rPr>
            </w:pPr>
            <w:r w:rsidRPr="2747A9B1" w:rsidR="5A6B82CC">
              <w:rPr>
                <w:sz w:val="20"/>
                <w:szCs w:val="20"/>
              </w:rPr>
              <w:t>Api-Documentation.pdf</w:t>
            </w:r>
          </w:p>
        </w:tc>
      </w:tr>
      <w:tr w:rsidRPr="00483FEE" w:rsidR="00746CC5" w:rsidTr="2747A9B1" w14:paraId="6AD224DD" w14:textId="77777777">
        <w:trPr>
          <w:trHeight w:val="510"/>
        </w:trPr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44EBCFF5" w:rsidP="2747A9B1" w:rsidRDefault="44EBCFF5" w14:paraId="1BA77028" w14:textId="48CAB1A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sz w:val="20"/>
                <w:szCs w:val="20"/>
              </w:rPr>
            </w:pPr>
            <w:r w:rsidRPr="2747A9B1" w:rsidR="44EBCFF5">
              <w:rPr>
                <w:sz w:val="20"/>
                <w:szCs w:val="20"/>
              </w:rPr>
              <w:t>Creation of Signup API</w:t>
            </w:r>
          </w:p>
          <w:p w:rsidRPr="00483FEE" w:rsidR="00746CC5" w:rsidP="00746CC5" w:rsidRDefault="00746CC5" w14:paraId="408BB36E" w14:textId="57E76800">
            <w:pPr>
              <w:rPr>
                <w:sz w:val="20"/>
                <w:szCs w:val="20"/>
              </w:rPr>
            </w:pPr>
          </w:p>
        </w:tc>
        <w:tc>
          <w:tcPr>
            <w:tcW w:w="1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44EBCFF5" w:rsidP="2747A9B1" w:rsidRDefault="44EBCFF5" w14:paraId="6CB0CA55" w14:textId="2C65287E">
            <w:pPr>
              <w:pStyle w:val="Normal"/>
              <w:rPr>
                <w:sz w:val="20"/>
                <w:szCs w:val="20"/>
              </w:rPr>
            </w:pPr>
            <w:hyperlink r:id="Rb475cff60c724399">
              <w:r w:rsidRPr="2747A9B1" w:rsidR="44EBCFF5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CP8117P13-17</w:t>
              </w:r>
            </w:hyperlink>
          </w:p>
          <w:p w:rsidRPr="00483FEE" w:rsidR="00746CC5" w:rsidP="00746CC5" w:rsidRDefault="00746CC5" w14:paraId="4A6F5B27" w14:textId="0C0CB94C">
            <w:pPr>
              <w:rPr>
                <w:sz w:val="20"/>
                <w:szCs w:val="20"/>
              </w:rPr>
            </w:pPr>
          </w:p>
        </w:tc>
        <w:tc>
          <w:tcPr>
            <w:tcW w:w="8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2D08B8FE" w14:textId="0F3394A0">
            <w:pPr>
              <w:rPr>
                <w:sz w:val="20"/>
                <w:szCs w:val="20"/>
              </w:rPr>
            </w:pPr>
            <w:r w:rsidRPr="2747A9B1" w:rsidR="615267A0">
              <w:rPr>
                <w:sz w:val="20"/>
                <w:szCs w:val="20"/>
              </w:rPr>
              <w:t xml:space="preserve">June </w:t>
            </w:r>
            <w:r w:rsidRPr="2747A9B1" w:rsidR="7D2A1EC2">
              <w:rPr>
                <w:sz w:val="20"/>
                <w:szCs w:val="20"/>
              </w:rPr>
              <w:t>28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42ADA93D" w14:textId="5B27212A">
            <w:pPr>
              <w:rPr>
                <w:sz w:val="20"/>
                <w:szCs w:val="20"/>
              </w:rPr>
            </w:pPr>
            <w:r w:rsidRPr="2747A9B1" w:rsidR="615267A0">
              <w:rPr>
                <w:sz w:val="20"/>
                <w:szCs w:val="20"/>
              </w:rPr>
              <w:t>Ju</w:t>
            </w:r>
            <w:r w:rsidRPr="2747A9B1" w:rsidR="68C58C01">
              <w:rPr>
                <w:sz w:val="20"/>
                <w:szCs w:val="20"/>
              </w:rPr>
              <w:t>ly 2</w:t>
            </w:r>
          </w:p>
        </w:tc>
        <w:tc>
          <w:tcPr>
            <w:tcW w:w="11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9C0D19" w14:paraId="1B424F25" w14:textId="68EFF1A4">
            <w:pPr>
              <w:rPr>
                <w:sz w:val="20"/>
                <w:szCs w:val="20"/>
              </w:rPr>
            </w:pPr>
            <w:r w:rsidRPr="2747A9B1" w:rsidR="68C58C01">
              <w:rPr>
                <w:sz w:val="20"/>
                <w:szCs w:val="20"/>
              </w:rPr>
              <w:t xml:space="preserve">16 </w:t>
            </w:r>
            <w:r w:rsidRPr="2747A9B1" w:rsidR="2747A9B1">
              <w:rPr>
                <w:sz w:val="20"/>
                <w:szCs w:val="20"/>
              </w:rPr>
              <w:t>h</w:t>
            </w:r>
            <w:r w:rsidRPr="2747A9B1" w:rsidR="4E442FD9">
              <w:rPr>
                <w:sz w:val="20"/>
                <w:szCs w:val="20"/>
              </w:rPr>
              <w:t>rs</w:t>
            </w:r>
          </w:p>
        </w:tc>
        <w:tc>
          <w:tcPr>
            <w:tcW w:w="20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C313F7" w14:paraId="59E30AF1" w14:textId="63915592">
            <w:pPr>
              <w:pStyle w:val="Normal"/>
              <w:rPr>
                <w:sz w:val="20"/>
                <w:szCs w:val="20"/>
              </w:rPr>
            </w:pPr>
            <w:r w:rsidRPr="2747A9B1" w:rsidR="5ECFF8DC">
              <w:rPr>
                <w:sz w:val="20"/>
                <w:szCs w:val="20"/>
              </w:rPr>
              <w:t>Tanya Agarwal</w:t>
            </w:r>
          </w:p>
        </w:tc>
        <w:tc>
          <w:tcPr>
            <w:tcW w:w="25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5A4D74" w14:paraId="7627AAD8" w14:textId="53257DB1">
            <w:pPr>
              <w:pStyle w:val="Normal"/>
              <w:rPr>
                <w:sz w:val="20"/>
                <w:szCs w:val="20"/>
              </w:rPr>
            </w:pPr>
            <w:r w:rsidRPr="2747A9B1" w:rsidR="50F2567D">
              <w:rPr>
                <w:sz w:val="20"/>
                <w:szCs w:val="20"/>
              </w:rPr>
              <w:t>Api-Documentation.pdf</w:t>
            </w:r>
          </w:p>
        </w:tc>
      </w:tr>
      <w:tr w:rsidRPr="00483FEE" w:rsidR="00746CC5" w:rsidTr="2747A9B1" w14:paraId="21B660E7" w14:textId="77777777">
        <w:trPr>
          <w:trHeight w:val="510"/>
        </w:trPr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0F2567D" w:rsidP="2747A9B1" w:rsidRDefault="50F2567D" w14:paraId="5F2E4CFD" w14:textId="6A7BE4A3">
            <w:pPr>
              <w:pStyle w:val="Normal"/>
              <w:rPr>
                <w:sz w:val="20"/>
                <w:szCs w:val="20"/>
              </w:rPr>
            </w:pPr>
            <w:r w:rsidRPr="2747A9B1" w:rsidR="50F2567D">
              <w:rPr>
                <w:sz w:val="20"/>
                <w:szCs w:val="20"/>
              </w:rPr>
              <w:t>Testing the Functionality by doing signup/login</w:t>
            </w:r>
          </w:p>
          <w:p w:rsidRPr="0048543E" w:rsidR="00746CC5" w:rsidP="00746CC5" w:rsidRDefault="00746CC5" w14:paraId="3205225A" w14:textId="3DF83651">
            <w:pPr>
              <w:rPr>
                <w:sz w:val="20"/>
                <w:szCs w:val="20"/>
              </w:rPr>
            </w:pPr>
          </w:p>
        </w:tc>
        <w:tc>
          <w:tcPr>
            <w:tcW w:w="15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245E77" w14:paraId="0A03B602" w14:textId="515840D1">
            <w:pPr>
              <w:pStyle w:val="Normal"/>
              <w:rPr>
                <w:sz w:val="20"/>
                <w:szCs w:val="20"/>
              </w:rPr>
            </w:pPr>
            <w:hyperlink r:id="Raa8e60f834114cca">
              <w:r w:rsidRPr="2747A9B1" w:rsidR="50F2567D">
                <w:rPr>
                  <w:rStyle w:val="Hyperlink"/>
                  <w:rFonts w:ascii="Segoe UI" w:hAnsi="Segoe UI" w:cs="Segoe UI"/>
                  <w:sz w:val="20"/>
                  <w:szCs w:val="20"/>
                </w:rPr>
                <w:t>CP8117P13-22</w:t>
              </w:r>
            </w:hyperlink>
          </w:p>
        </w:tc>
        <w:tc>
          <w:tcPr>
            <w:tcW w:w="8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4B6A2000" w14:textId="1055F05C">
            <w:pPr>
              <w:rPr>
                <w:sz w:val="20"/>
                <w:szCs w:val="20"/>
              </w:rPr>
            </w:pPr>
            <w:r w:rsidRPr="2747A9B1" w:rsidR="6ECD724E">
              <w:rPr>
                <w:sz w:val="20"/>
                <w:szCs w:val="20"/>
              </w:rPr>
              <w:t>June 28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746CC5" w14:paraId="415A7F75" w14:textId="6E8B8750">
            <w:pPr>
              <w:rPr>
                <w:sz w:val="20"/>
                <w:szCs w:val="20"/>
              </w:rPr>
            </w:pPr>
            <w:r w:rsidRPr="2747A9B1" w:rsidR="6ECD724E">
              <w:rPr>
                <w:sz w:val="20"/>
                <w:szCs w:val="20"/>
              </w:rPr>
              <w:t>July 2</w:t>
            </w:r>
          </w:p>
        </w:tc>
        <w:tc>
          <w:tcPr>
            <w:tcW w:w="11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871C23" w14:paraId="47D89514" w14:textId="29C7E931">
            <w:pPr>
              <w:rPr>
                <w:sz w:val="20"/>
                <w:szCs w:val="20"/>
              </w:rPr>
            </w:pPr>
            <w:r w:rsidRPr="2747A9B1" w:rsidR="6BC4A6DB">
              <w:rPr>
                <w:sz w:val="20"/>
                <w:szCs w:val="20"/>
              </w:rPr>
              <w:t>8 hrs</w:t>
            </w:r>
          </w:p>
        </w:tc>
        <w:tc>
          <w:tcPr>
            <w:tcW w:w="20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2747A9B1" w:rsidRDefault="00746CC5" w14:paraId="12FCD575" w14:textId="46177A14">
            <w:pPr>
              <w:pStyle w:val="Normal"/>
              <w:rPr>
                <w:sz w:val="20"/>
                <w:szCs w:val="20"/>
              </w:rPr>
            </w:pPr>
            <w:r w:rsidRPr="2747A9B1" w:rsidR="1DB00DCA">
              <w:rPr>
                <w:sz w:val="20"/>
                <w:szCs w:val="20"/>
              </w:rPr>
              <w:t>Harjinder Gill</w:t>
            </w:r>
          </w:p>
          <w:p w:rsidRPr="00483FEE" w:rsidR="00746CC5" w:rsidP="2747A9B1" w:rsidRDefault="00746CC5" w14:paraId="5ADBF77B" w14:textId="74A17E94">
            <w:pPr>
              <w:pStyle w:val="Normal"/>
              <w:rPr>
                <w:sz w:val="20"/>
                <w:szCs w:val="20"/>
              </w:rPr>
            </w:pPr>
          </w:p>
        </w:tc>
        <w:tc>
          <w:tcPr>
            <w:tcW w:w="25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83FEE" w:rsidR="00746CC5" w:rsidP="00746CC5" w:rsidRDefault="005A4D74" w14:paraId="43B21402" w14:textId="31373935">
            <w:pPr>
              <w:rPr>
                <w:sz w:val="20"/>
                <w:szCs w:val="20"/>
              </w:rPr>
            </w:pPr>
            <w:r w:rsidRPr="2747A9B1" w:rsidR="1DB00DCA">
              <w:rPr>
                <w:sz w:val="20"/>
                <w:szCs w:val="20"/>
              </w:rPr>
              <w:t>Testing.pdf</w:t>
            </w:r>
          </w:p>
        </w:tc>
      </w:tr>
    </w:tbl>
    <w:p w:rsidR="2747A9B1" w:rsidRDefault="2747A9B1" w14:paraId="61FA74E1" w14:textId="57F74857"/>
    <w:p w:rsidR="2747A9B1" w:rsidRDefault="2747A9B1" w14:paraId="23BE1C9E" w14:textId="71F70E2D"/>
    <w:p w:rsidR="00C3453A" w:rsidP="00C3453A" w:rsidRDefault="00C3453A" w14:paraId="1A2DA926" w14:textId="08BADEE6"/>
    <w:p w:rsidR="00746CC5" w:rsidP="00C3453A" w:rsidRDefault="00746CC5" w14:paraId="3901E333" w14:textId="77777777"/>
    <w:p w:rsidR="2747A9B1" w:rsidP="2747A9B1" w:rsidRDefault="2747A9B1" w14:paraId="34DC4D73" w14:textId="49ACB41D">
      <w:pPr>
        <w:pStyle w:val="Normal"/>
      </w:pPr>
    </w:p>
    <w:p w:rsidR="2747A9B1" w:rsidP="2747A9B1" w:rsidRDefault="2747A9B1" w14:paraId="3D94348E" w14:textId="1A0B1E15">
      <w:pPr>
        <w:pStyle w:val="Normal"/>
      </w:pPr>
    </w:p>
    <w:p w:rsidR="2747A9B1" w:rsidP="2747A9B1" w:rsidRDefault="2747A9B1" w14:paraId="6571ADA6" w14:textId="1D4BBC66">
      <w:pPr>
        <w:pStyle w:val="Normal"/>
      </w:pPr>
    </w:p>
    <w:p w:rsidR="00B71F0B" w:rsidP="00B71F0B" w:rsidRDefault="007B099B" w14:paraId="4CE7B652" w14:textId="2B533C61">
      <w:pPr>
        <w:pStyle w:val="Heading1"/>
        <w:numPr>
          <w:ilvl w:val="0"/>
          <w:numId w:val="4"/>
        </w:numPr>
        <w:jc w:val="left"/>
        <w:rPr>
          <w:smallCaps/>
          <w:sz w:val="32"/>
          <w:szCs w:val="32"/>
        </w:rPr>
      </w:pPr>
      <w:r w:rsidRPr="00722A99">
        <w:rPr>
          <w:smallCaps/>
          <w:sz w:val="32"/>
          <w:szCs w:val="32"/>
        </w:rPr>
        <w:t>list of failures</w:t>
      </w:r>
      <w:r w:rsidRPr="00010301" w:rsidR="00B71F0B">
        <w:rPr>
          <w:smallCaps/>
          <w:sz w:val="32"/>
          <w:szCs w:val="32"/>
        </w:rPr>
        <w:t xml:space="preserve">/ </w:t>
      </w:r>
      <w:r w:rsidRPr="00B71F0B" w:rsidR="00B71F0B">
        <w:rPr>
          <w:smallCaps/>
          <w:sz w:val="32"/>
          <w:szCs w:val="32"/>
        </w:rPr>
        <w:t>incomplete task</w:t>
      </w:r>
    </w:p>
    <w:p w:rsidRPr="0093161A" w:rsidR="0093161A" w:rsidP="2747A9B1" w:rsidRDefault="0093161A" w14:paraId="33402543" w14:textId="41C2B17C">
      <w:pPr>
        <w:pStyle w:val="ListParagraph"/>
        <w:numPr>
          <w:ilvl w:val="0"/>
          <w:numId w:val="43"/>
        </w:numPr>
        <w:ind/>
        <w:rPr>
          <w:rFonts w:ascii="Georgia" w:hAnsi="Georgia" w:eastAsia="Georgia" w:cs="Georgia" w:asciiTheme="minorAscii" w:hAnsiTheme="minorAscii" w:eastAsiaTheme="minorAscii" w:cstheme="minorAscii"/>
          <w:sz w:val="24"/>
          <w:szCs w:val="24"/>
        </w:rPr>
      </w:pPr>
      <w:r w:rsidR="1DC36704">
        <w:rPr/>
        <w:t xml:space="preserve">Few bugs </w:t>
      </w:r>
      <w:proofErr w:type="spellStart"/>
      <w:r w:rsidR="1DC36704">
        <w:rPr/>
        <w:t>were</w:t>
      </w:r>
      <w:proofErr w:type="spellEnd"/>
      <w:r w:rsidR="1DC36704">
        <w:rPr/>
        <w:t xml:space="preserve"> </w:t>
      </w:r>
      <w:proofErr w:type="spellStart"/>
      <w:r w:rsidR="1DC36704">
        <w:rPr/>
        <w:t>found</w:t>
      </w:r>
      <w:proofErr w:type="spellEnd"/>
      <w:r w:rsidR="1DC36704">
        <w:rPr/>
        <w:t xml:space="preserve"> </w:t>
      </w:r>
      <w:proofErr w:type="spellStart"/>
      <w:r w:rsidR="1DC36704">
        <w:rPr/>
        <w:t>during</w:t>
      </w:r>
      <w:proofErr w:type="spellEnd"/>
      <w:r w:rsidR="1DC36704">
        <w:rPr/>
        <w:t xml:space="preserve"> </w:t>
      </w:r>
      <w:proofErr w:type="spellStart"/>
      <w:r w:rsidR="1DC36704">
        <w:rPr/>
        <w:t>this</w:t>
      </w:r>
      <w:proofErr w:type="spellEnd"/>
      <w:r w:rsidR="1DC36704">
        <w:rPr/>
        <w:t xml:space="preserve"> </w:t>
      </w:r>
      <w:proofErr w:type="spellStart"/>
      <w:r w:rsidR="1DC36704">
        <w:rPr/>
        <w:t>milestone</w:t>
      </w:r>
      <w:proofErr w:type="spellEnd"/>
      <w:r w:rsidR="1DC36704">
        <w:rPr/>
        <w:t xml:space="preserve"> </w:t>
      </w:r>
      <w:proofErr w:type="spellStart"/>
      <w:r w:rsidR="1DC36704">
        <w:rPr/>
        <w:t>which</w:t>
      </w:r>
      <w:proofErr w:type="spellEnd"/>
      <w:r w:rsidR="1DC36704">
        <w:rPr/>
        <w:t xml:space="preserve"> </w:t>
      </w:r>
      <w:proofErr w:type="spellStart"/>
      <w:r w:rsidR="1DC36704">
        <w:rPr/>
        <w:t>would</w:t>
      </w:r>
      <w:proofErr w:type="spellEnd"/>
      <w:r w:rsidR="1DC36704">
        <w:rPr/>
        <w:t xml:space="preserve"> </w:t>
      </w:r>
      <w:proofErr w:type="spellStart"/>
      <w:r w:rsidR="1DC36704">
        <w:rPr/>
        <w:t>be</w:t>
      </w:r>
      <w:proofErr w:type="spellEnd"/>
      <w:r w:rsidR="1DC36704">
        <w:rPr/>
        <w:t xml:space="preserve"> </w:t>
      </w:r>
      <w:proofErr w:type="spellStart"/>
      <w:r w:rsidR="1DC36704">
        <w:rPr/>
        <w:t>fixed</w:t>
      </w:r>
      <w:proofErr w:type="spellEnd"/>
      <w:r w:rsidR="1DC36704">
        <w:rPr/>
        <w:t xml:space="preserve"> in the </w:t>
      </w:r>
      <w:proofErr w:type="spellStart"/>
      <w:r w:rsidR="1DC36704">
        <w:rPr/>
        <w:t>next</w:t>
      </w:r>
      <w:proofErr w:type="spellEnd"/>
      <w:r w:rsidR="1DC36704">
        <w:rPr/>
        <w:t xml:space="preserve"> sprint.</w:t>
      </w:r>
      <w:r>
        <w:br/>
      </w:r>
    </w:p>
    <w:p w:rsidRPr="00081D22" w:rsidR="00081D22" w:rsidP="00081D22" w:rsidRDefault="00081D22" w14:paraId="00D876F4" w14:textId="77777777"/>
    <w:p w:rsidRPr="00010301" w:rsidR="007B099B" w:rsidP="00B71F0B" w:rsidRDefault="00B71F0B" w14:paraId="295E689C" w14:textId="6B3FB8AF">
      <w:pPr>
        <w:pStyle w:val="Heading1"/>
        <w:numPr>
          <w:ilvl w:val="0"/>
          <w:numId w:val="4"/>
        </w:numPr>
        <w:jc w:val="left"/>
        <w:rPr>
          <w:smallCaps w:val="1"/>
          <w:sz w:val="32"/>
          <w:szCs w:val="32"/>
        </w:rPr>
      </w:pPr>
      <w:r w:rsidRPr="2747A9B1" w:rsidR="6E1F5F20">
        <w:rPr>
          <w:smallCaps w:val="1"/>
          <w:sz w:val="32"/>
          <w:szCs w:val="32"/>
        </w:rPr>
        <w:t>C</w:t>
      </w:r>
      <w:r w:rsidRPr="2747A9B1" w:rsidR="00B71F0B">
        <w:rPr>
          <w:smallCaps w:val="1"/>
          <w:sz w:val="32"/>
          <w:szCs w:val="32"/>
        </w:rPr>
        <w:t>hanges</w:t>
      </w:r>
      <w:r>
        <w:br/>
      </w:r>
    </w:p>
    <w:p w:rsidR="070A2936" w:rsidP="2747A9B1" w:rsidRDefault="070A2936" w14:paraId="11EFD772" w14:textId="2FB449E9">
      <w:pPr>
        <w:pStyle w:val="ListParagraph"/>
        <w:numPr>
          <w:ilvl w:val="0"/>
          <w:numId w:val="26"/>
        </w:numPr>
        <w:bidi w:val="0"/>
        <w:spacing w:before="0" w:beforeAutospacing="off" w:after="160" w:afterAutospacing="off" w:line="256" w:lineRule="auto"/>
        <w:ind w:left="720" w:right="0" w:hanging="360"/>
        <w:jc w:val="left"/>
        <w:rPr>
          <w:rFonts w:ascii="Georgia" w:hAnsi="Georgia" w:eastAsia="Georgia" w:cs="Georgia" w:asciiTheme="minorAscii" w:hAnsiTheme="minorAscii" w:eastAsiaTheme="minorAscii" w:cstheme="minorAscii"/>
          <w:sz w:val="22"/>
          <w:szCs w:val="22"/>
          <w:lang w:val="en-US"/>
        </w:rPr>
      </w:pPr>
      <w:r w:rsidRPr="2747A9B1" w:rsidR="070A2936">
        <w:rPr>
          <w:sz w:val="24"/>
          <w:szCs w:val="24"/>
          <w:lang w:val="en-US"/>
        </w:rPr>
        <w:t>Image section was newly identified and will be working on this in next sprint, we have introduced JPA in our project as a backend technology</w:t>
      </w:r>
    </w:p>
    <w:p w:rsidR="007B099B" w:rsidP="00722A99" w:rsidRDefault="007B099B" w14:paraId="25BAA99B" w14:textId="22800206">
      <w:pPr>
        <w:pStyle w:val="Heading1"/>
        <w:numPr>
          <w:ilvl w:val="0"/>
          <w:numId w:val="4"/>
        </w:numPr>
        <w:jc w:val="left"/>
        <w:rPr>
          <w:smallCaps w:val="1"/>
          <w:sz w:val="32"/>
          <w:szCs w:val="32"/>
        </w:rPr>
      </w:pPr>
      <w:r w:rsidRPr="2747A9B1" w:rsidR="007B099B">
        <w:rPr>
          <w:smallCaps w:val="1"/>
          <w:sz w:val="32"/>
          <w:szCs w:val="32"/>
        </w:rPr>
        <w:t>evaluation of the sprin</w:t>
      </w:r>
      <w:r w:rsidRPr="2747A9B1" w:rsidR="00B71F0B">
        <w:rPr>
          <w:smallCaps w:val="1"/>
          <w:sz w:val="32"/>
          <w:szCs w:val="32"/>
        </w:rPr>
        <w:t>t</w:t>
      </w:r>
      <w:r>
        <w:br/>
      </w:r>
    </w:p>
    <w:p w:rsidR="00010CB0" w:rsidP="002A3C42" w:rsidRDefault="008D602C" w14:paraId="768B4E47" w14:textId="3F349732">
      <w:pPr>
        <w:ind w:left="360"/>
      </w:pPr>
      <w:r w:rsidR="008D602C">
        <w:rPr/>
        <w:t>All the tasks assigned to the scrum team were completed within the given time frame.</w:t>
      </w:r>
      <w:r w:rsidR="00441FA3">
        <w:rPr/>
        <w:t xml:space="preserve"> </w:t>
      </w:r>
      <w:r w:rsidR="1FF699D1">
        <w:rPr/>
        <w:t xml:space="preserve">Total of </w:t>
      </w:r>
      <w:r w:rsidR="7B2636F8">
        <w:rPr/>
        <w:t>9</w:t>
      </w:r>
      <w:r w:rsidR="00732BAD">
        <w:rPr/>
        <w:t xml:space="preserve"> </w:t>
      </w:r>
      <w:r w:rsidR="00441FA3">
        <w:rPr/>
        <w:t>tasks we</w:t>
      </w:r>
      <w:r w:rsidR="00732BAD">
        <w:rPr/>
        <w:t>re</w:t>
      </w:r>
      <w:r w:rsidR="00441FA3">
        <w:rPr/>
        <w:t xml:space="preserve"> completed in this sprint</w:t>
      </w:r>
      <w:r w:rsidR="00087026">
        <w:rPr/>
        <w:t xml:space="preserve">. </w:t>
      </w:r>
    </w:p>
    <w:p w:rsidR="00010CB0" w:rsidP="002A3C42" w:rsidRDefault="00010CB0" w14:paraId="509E9709" w14:textId="59DB288B">
      <w:pPr>
        <w:ind w:left="360"/>
      </w:pPr>
      <w:r w:rsidR="00010CB0">
        <w:rPr/>
        <w:t xml:space="preserve">Below are our learnings </w:t>
      </w:r>
      <w:r w:rsidR="00010CB0">
        <w:rPr/>
        <w:t>from</w:t>
      </w:r>
      <w:r w:rsidR="00010CB0">
        <w:rPr/>
        <w:t xml:space="preserve"> this Sprint</w:t>
      </w:r>
    </w:p>
    <w:p w:rsidR="31AF686D" w:rsidP="2747A9B1" w:rsidRDefault="31AF686D" w14:paraId="61BF40D9" w14:textId="6AF54629">
      <w:pPr>
        <w:pStyle w:val="ListParagraph"/>
        <w:numPr>
          <w:ilvl w:val="0"/>
          <w:numId w:val="38"/>
        </w:numPr>
        <w:bidi w:val="0"/>
        <w:spacing w:before="0" w:beforeAutospacing="off" w:after="0" w:afterAutospacing="off" w:line="256" w:lineRule="auto"/>
        <w:ind w:left="720" w:right="0" w:hanging="360"/>
        <w:jc w:val="left"/>
        <w:rPr>
          <w:rFonts w:ascii="Georgia" w:hAnsi="Georgia" w:eastAsia="Georgia" w:cs="Georgia" w:asciiTheme="minorAscii" w:hAnsiTheme="minorAscii" w:eastAsiaTheme="minorAscii" w:cstheme="minorAscii"/>
          <w:sz w:val="22"/>
          <w:szCs w:val="22"/>
          <w:lang w:val="en-US"/>
        </w:rPr>
      </w:pPr>
      <w:r w:rsidRPr="2747A9B1" w:rsidR="31AF686D">
        <w:rPr>
          <w:sz w:val="24"/>
          <w:szCs w:val="24"/>
          <w:lang w:val="en-US"/>
        </w:rPr>
        <w:t>Team was regularly logging their work on JIRA as discussed in last sprint by following proper workflow.</w:t>
      </w:r>
    </w:p>
    <w:p w:rsidR="0B6DE6C5" w:rsidP="2747A9B1" w:rsidRDefault="0B6DE6C5" w14:paraId="208BB2C5" w14:textId="02D85437">
      <w:pPr>
        <w:pStyle w:val="ListParagraph"/>
        <w:numPr>
          <w:ilvl w:val="0"/>
          <w:numId w:val="38"/>
        </w:numPr>
        <w:bidi w:val="0"/>
        <w:spacing w:before="0" w:beforeAutospacing="off" w:after="160" w:afterAutospacing="off" w:line="256" w:lineRule="auto"/>
        <w:ind w:left="720" w:right="0" w:hanging="360"/>
        <w:jc w:val="left"/>
        <w:rPr>
          <w:rFonts w:ascii="Georgia" w:hAnsi="Georgia" w:eastAsia="Georgia" w:cs="Georgia" w:asciiTheme="minorAscii" w:hAnsiTheme="minorAscii" w:eastAsiaTheme="minorAscii" w:cstheme="minorAscii"/>
          <w:sz w:val="22"/>
          <w:szCs w:val="22"/>
          <w:lang w:val="en-US"/>
        </w:rPr>
      </w:pPr>
      <w:r w:rsidRPr="2747A9B1" w:rsidR="0B6DE6C5">
        <w:rPr>
          <w:sz w:val="24"/>
          <w:szCs w:val="24"/>
          <w:lang w:val="en-US"/>
        </w:rPr>
        <w:t xml:space="preserve">During this sprint, we found out that we assigned team members with their respective roles weather be it for front-end or back-end for creating </w:t>
      </w:r>
      <w:r w:rsidRPr="2747A9B1" w:rsidR="434942A1">
        <w:rPr>
          <w:sz w:val="24"/>
          <w:szCs w:val="24"/>
          <w:lang w:val="en-US"/>
        </w:rPr>
        <w:t>APIs</w:t>
      </w:r>
      <w:r w:rsidRPr="2747A9B1" w:rsidR="42E2235E">
        <w:rPr>
          <w:sz w:val="24"/>
          <w:szCs w:val="24"/>
          <w:lang w:val="en-US"/>
        </w:rPr>
        <w:t>,</w:t>
      </w:r>
      <w:r w:rsidRPr="2747A9B1" w:rsidR="0B6DE6C5">
        <w:rPr>
          <w:sz w:val="24"/>
          <w:szCs w:val="24"/>
          <w:lang w:val="en-US"/>
        </w:rPr>
        <w:t xml:space="preserve"> but we didn’</w:t>
      </w:r>
      <w:r w:rsidRPr="2747A9B1" w:rsidR="3F39CDE0">
        <w:rPr>
          <w:sz w:val="24"/>
          <w:szCs w:val="24"/>
          <w:lang w:val="en-US"/>
        </w:rPr>
        <w:t xml:space="preserve">t </w:t>
      </w:r>
      <w:r w:rsidRPr="2747A9B1" w:rsidR="47031F67">
        <w:rPr>
          <w:sz w:val="24"/>
          <w:szCs w:val="24"/>
          <w:lang w:val="en-US"/>
        </w:rPr>
        <w:t>create</w:t>
      </w:r>
      <w:r w:rsidRPr="2747A9B1" w:rsidR="3F39CDE0">
        <w:rPr>
          <w:sz w:val="24"/>
          <w:szCs w:val="24"/>
          <w:lang w:val="en-US"/>
        </w:rPr>
        <w:t xml:space="preserve"> any specific task for the integration of both and hence faced a little issue at the last but eventually everything was completed before time.</w:t>
      </w:r>
    </w:p>
    <w:p w:rsidR="79E9AAF7" w:rsidP="2747A9B1" w:rsidRDefault="79E9AAF7" w14:paraId="13919AD5" w14:textId="61AFC1E3">
      <w:pPr>
        <w:pStyle w:val="ListParagraph"/>
        <w:numPr>
          <w:ilvl w:val="0"/>
          <w:numId w:val="38"/>
        </w:numPr>
        <w:bidi w:val="0"/>
        <w:spacing w:before="0" w:beforeAutospacing="off" w:after="160" w:afterAutospacing="off" w:line="256" w:lineRule="auto"/>
        <w:ind w:left="720" w:right="0" w:hanging="360"/>
        <w:jc w:val="left"/>
        <w:rPr>
          <w:sz w:val="22"/>
          <w:szCs w:val="22"/>
          <w:lang w:val="en-US"/>
        </w:rPr>
      </w:pPr>
      <w:r w:rsidRPr="2747A9B1" w:rsidR="79E9AAF7">
        <w:rPr>
          <w:sz w:val="24"/>
          <w:szCs w:val="24"/>
          <w:lang w:val="en-US"/>
        </w:rPr>
        <w:t xml:space="preserve">While working on the sprint, we found out that one of the </w:t>
      </w:r>
      <w:r w:rsidRPr="2747A9B1" w:rsidR="6CEAA223">
        <w:rPr>
          <w:sz w:val="24"/>
          <w:szCs w:val="24"/>
          <w:lang w:val="en-US"/>
        </w:rPr>
        <w:t>tasks</w:t>
      </w:r>
      <w:r w:rsidRPr="2747A9B1" w:rsidR="79E9AAF7">
        <w:rPr>
          <w:sz w:val="24"/>
          <w:szCs w:val="24"/>
          <w:lang w:val="en-US"/>
        </w:rPr>
        <w:t xml:space="preserve"> mentioned in milestone 2 was dependent on another task of milestone 3 and hence we had to swap </w:t>
      </w:r>
      <w:r w:rsidRPr="2747A9B1" w:rsidR="175CD0A0">
        <w:rPr>
          <w:sz w:val="24"/>
          <w:szCs w:val="24"/>
          <w:lang w:val="en-US"/>
        </w:rPr>
        <w:t>those tasks</w:t>
      </w:r>
      <w:r w:rsidRPr="2747A9B1" w:rsidR="79E9AAF7">
        <w:rPr>
          <w:sz w:val="24"/>
          <w:szCs w:val="24"/>
          <w:lang w:val="en-US"/>
        </w:rPr>
        <w:t>.</w:t>
      </w:r>
    </w:p>
    <w:p w:rsidR="2747A9B1" w:rsidP="2747A9B1" w:rsidRDefault="2747A9B1" w14:paraId="6F09AC9D" w14:textId="3C5BF5AD">
      <w:pPr>
        <w:pStyle w:val="Normal"/>
        <w:ind w:left="0"/>
        <w:rPr>
          <w:sz w:val="22"/>
          <w:szCs w:val="22"/>
          <w:lang w:val="en-US"/>
        </w:rPr>
      </w:pPr>
    </w:p>
    <w:p w:rsidRPr="008A7E91" w:rsidR="0021429B" w:rsidP="008A7E91" w:rsidRDefault="008A7E91" w14:paraId="73946EF8" w14:textId="54E9F0E0">
      <w:pPr>
        <w:ind w:left="360"/>
        <w:jc w:val="center"/>
        <w:rPr>
          <w:b/>
          <w:bCs/>
        </w:rPr>
      </w:pPr>
      <w:r w:rsidRPr="008A7E91">
        <w:rPr>
          <w:b/>
          <w:bCs/>
        </w:rPr>
        <w:t>SPRINT BURNDOWN CHART</w:t>
      </w:r>
    </w:p>
    <w:p w:rsidRPr="00AE72E2" w:rsidR="0021429B" w:rsidP="008A7E91" w:rsidRDefault="008A7E91" w14:paraId="557053CE" w14:textId="380165F3">
      <w:pPr>
        <w:jc w:val="center"/>
      </w:pPr>
    </w:p>
    <w:p w:rsidR="46E69D51" w:rsidP="2747A9B1" w:rsidRDefault="46E69D51" w14:paraId="7BDB70D5" w14:textId="7A750A60">
      <w:pPr>
        <w:pStyle w:val="Normal"/>
        <w:jc w:val="center"/>
      </w:pPr>
      <w:r w:rsidR="46E69D51">
        <w:drawing>
          <wp:inline wp14:editId="2907398C" wp14:anchorId="06FB3F69">
            <wp:extent cx="6722218" cy="2954975"/>
            <wp:effectExtent l="0" t="0" r="0" b="0"/>
            <wp:docPr id="1887129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517c36689a4d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218" cy="295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47A9B1" w:rsidP="2747A9B1" w:rsidRDefault="2747A9B1" w14:paraId="1CA82DEA" w14:textId="79C968A4">
      <w:pPr>
        <w:pStyle w:val="Normal"/>
        <w:jc w:val="center"/>
      </w:pPr>
    </w:p>
    <w:p w:rsidR="28EF4587" w:rsidP="2747A9B1" w:rsidRDefault="28EF4587" w14:paraId="751B35C6" w14:textId="3F9ED5AF">
      <w:pPr>
        <w:pStyle w:val="Normal"/>
        <w:jc w:val="left"/>
      </w:pPr>
      <w:r w:rsidR="28EF4587">
        <w:rPr/>
        <w:t xml:space="preserve">Link for complete burndown chart with detailed report – </w:t>
      </w:r>
      <w:hyperlink r:id="Rfc9492ead15248bd">
        <w:r w:rsidRPr="2747A9B1" w:rsidR="28EF4587">
          <w:rPr>
            <w:rStyle w:val="Hyperlink"/>
          </w:rPr>
          <w:t>Click Here</w:t>
        </w:r>
      </w:hyperlink>
    </w:p>
    <w:sectPr w:rsidRPr="00AE72E2" w:rsidR="0021429B" w:rsidSect="00386094">
      <w:footerReference w:type="even" r:id="rId52"/>
      <w:footerReference w:type="default" r:id="rId53"/>
      <w:pgSz w:w="12240" w:h="15840" w:orient="portrait" w:code="1"/>
      <w:pgMar w:top="720" w:right="720" w:bottom="720" w:left="720" w:header="576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32032" w:rsidP="00E74B29" w:rsidRDefault="00C32032" w14:paraId="486CD399" w14:textId="77777777">
      <w:r>
        <w:separator/>
      </w:r>
    </w:p>
  </w:endnote>
  <w:endnote w:type="continuationSeparator" w:id="0">
    <w:p w:rsidR="00C32032" w:rsidP="00E74B29" w:rsidRDefault="00C32032" w14:paraId="6AA2429A" w14:textId="77777777">
      <w:r>
        <w:continuationSeparator/>
      </w:r>
    </w:p>
  </w:endnote>
  <w:endnote w:type="continuationNotice" w:id="1">
    <w:p w:rsidR="005C2708" w:rsidRDefault="005C2708" w14:paraId="0F3AF38C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E74B29" w:rsidP="006709F1" w:rsidRDefault="00E74B29" w14:paraId="7FA7D56D" w14:textId="77777777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74B29" w:rsidP="006709F1" w:rsidRDefault="00E74B29" w14:paraId="64B3B680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74B29" w:rsidP="00386094" w:rsidRDefault="00386094" w14:paraId="2F2EC915" w14:textId="12A87F05">
    <w:pPr>
      <w:pStyle w:val="Footer"/>
      <w:tabs>
        <w:tab w:val="clear" w:pos="4680"/>
        <w:tab w:val="clear" w:pos="9360"/>
        <w:tab w:val="left" w:pos="2750"/>
      </w:tabs>
    </w:pPr>
    <w:r>
      <w:t>SPRINT REVIEW DOCUMENT</w:t>
    </w:r>
    <w:r>
      <w:ptab w:alignment="right" w:relativeTo="margin" w:leader="none"/>
    </w: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>
      <w:rPr>
        <w:noProof/>
      </w:rPr>
      <w:t>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32032" w:rsidP="00E74B29" w:rsidRDefault="00C32032" w14:paraId="793495C7" w14:textId="77777777">
      <w:r>
        <w:separator/>
      </w:r>
    </w:p>
  </w:footnote>
  <w:footnote w:type="continuationSeparator" w:id="0">
    <w:p w:rsidR="00C32032" w:rsidP="00E74B29" w:rsidRDefault="00C32032" w14:paraId="7D7471AD" w14:textId="77777777">
      <w:r>
        <w:continuationSeparator/>
      </w:r>
    </w:p>
  </w:footnote>
  <w:footnote w:type="continuationNotice" w:id="1">
    <w:p w:rsidR="005C2708" w:rsidRDefault="005C2708" w14:paraId="02E7BCC1" w14:textId="77777777"/>
  </w:footnote>
</w:footnotes>
</file>

<file path=word/intelligence.xml><?xml version="1.0" encoding="utf-8"?>
<int:Intelligence xmlns:int="http://schemas.microsoft.com/office/intelligence/2019/intelligence">
  <int:IntelligenceSettings/>
  <int:Manifest>
    <int:WordHash hashCode="stXRIiZlJvhftk" id="KnwXbtRd"/>
  </int:Manifest>
  <int:Observations>
    <int:Content id="KnwXbtRd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915F9B"/>
    <w:multiLevelType w:val="hybridMultilevel"/>
    <w:tmpl w:val="FFFFFFFF"/>
    <w:lvl w:ilvl="0" w:tplc="22BCFFF6">
      <w:start w:val="1"/>
      <w:numFmt w:val="decimal"/>
      <w:lvlText w:val="%1."/>
      <w:lvlJc w:val="left"/>
      <w:pPr>
        <w:ind w:left="720" w:hanging="360"/>
      </w:pPr>
    </w:lvl>
    <w:lvl w:ilvl="1" w:tplc="4CFEFADC">
      <w:start w:val="1"/>
      <w:numFmt w:val="lowerLetter"/>
      <w:lvlText w:val="%2."/>
      <w:lvlJc w:val="left"/>
      <w:pPr>
        <w:ind w:left="1440" w:hanging="360"/>
      </w:pPr>
    </w:lvl>
    <w:lvl w:ilvl="2" w:tplc="6E2C067E">
      <w:start w:val="1"/>
      <w:numFmt w:val="lowerRoman"/>
      <w:lvlText w:val="%3."/>
      <w:lvlJc w:val="right"/>
      <w:pPr>
        <w:ind w:left="2160" w:hanging="180"/>
      </w:pPr>
    </w:lvl>
    <w:lvl w:ilvl="3" w:tplc="8DB877D0">
      <w:start w:val="1"/>
      <w:numFmt w:val="decimal"/>
      <w:lvlText w:val="%4."/>
      <w:lvlJc w:val="left"/>
      <w:pPr>
        <w:ind w:left="2880" w:hanging="360"/>
      </w:pPr>
    </w:lvl>
    <w:lvl w:ilvl="4" w:tplc="DC985680">
      <w:start w:val="1"/>
      <w:numFmt w:val="lowerLetter"/>
      <w:lvlText w:val="%5."/>
      <w:lvlJc w:val="left"/>
      <w:pPr>
        <w:ind w:left="3600" w:hanging="360"/>
      </w:pPr>
    </w:lvl>
    <w:lvl w:ilvl="5" w:tplc="E2D0EF74">
      <w:start w:val="1"/>
      <w:numFmt w:val="lowerRoman"/>
      <w:lvlText w:val="%6."/>
      <w:lvlJc w:val="right"/>
      <w:pPr>
        <w:ind w:left="4320" w:hanging="180"/>
      </w:pPr>
    </w:lvl>
    <w:lvl w:ilvl="6" w:tplc="BBFC578A">
      <w:start w:val="1"/>
      <w:numFmt w:val="decimal"/>
      <w:lvlText w:val="%7."/>
      <w:lvlJc w:val="left"/>
      <w:pPr>
        <w:ind w:left="5040" w:hanging="360"/>
      </w:pPr>
    </w:lvl>
    <w:lvl w:ilvl="7" w:tplc="A24A7748">
      <w:start w:val="1"/>
      <w:numFmt w:val="lowerLetter"/>
      <w:lvlText w:val="%8."/>
      <w:lvlJc w:val="left"/>
      <w:pPr>
        <w:ind w:left="5760" w:hanging="360"/>
      </w:pPr>
    </w:lvl>
    <w:lvl w:ilvl="8" w:tplc="7F928A6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065AA"/>
    <w:multiLevelType w:val="hybridMultilevel"/>
    <w:tmpl w:val="57CE0DC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415438"/>
    <w:multiLevelType w:val="hybridMultilevel"/>
    <w:tmpl w:val="FFFFFFFF"/>
    <w:lvl w:ilvl="0" w:tplc="7EA88B3E">
      <w:start w:val="1"/>
      <w:numFmt w:val="decimal"/>
      <w:lvlText w:val="%1."/>
      <w:lvlJc w:val="left"/>
      <w:pPr>
        <w:ind w:left="720" w:hanging="360"/>
      </w:pPr>
    </w:lvl>
    <w:lvl w:ilvl="1" w:tplc="3AE0F4C4">
      <w:start w:val="1"/>
      <w:numFmt w:val="lowerLetter"/>
      <w:lvlText w:val="%2."/>
      <w:lvlJc w:val="left"/>
      <w:pPr>
        <w:ind w:left="1440" w:hanging="360"/>
      </w:pPr>
    </w:lvl>
    <w:lvl w:ilvl="2" w:tplc="9D100BE0">
      <w:start w:val="1"/>
      <w:numFmt w:val="lowerRoman"/>
      <w:lvlText w:val="%3."/>
      <w:lvlJc w:val="right"/>
      <w:pPr>
        <w:ind w:left="2160" w:hanging="180"/>
      </w:pPr>
    </w:lvl>
    <w:lvl w:ilvl="3" w:tplc="CB4A6150">
      <w:start w:val="1"/>
      <w:numFmt w:val="decimal"/>
      <w:lvlText w:val="%4."/>
      <w:lvlJc w:val="left"/>
      <w:pPr>
        <w:ind w:left="2880" w:hanging="360"/>
      </w:pPr>
    </w:lvl>
    <w:lvl w:ilvl="4" w:tplc="9E96897C">
      <w:start w:val="1"/>
      <w:numFmt w:val="lowerLetter"/>
      <w:lvlText w:val="%5."/>
      <w:lvlJc w:val="left"/>
      <w:pPr>
        <w:ind w:left="3600" w:hanging="360"/>
      </w:pPr>
    </w:lvl>
    <w:lvl w:ilvl="5" w:tplc="DFDC9740">
      <w:start w:val="1"/>
      <w:numFmt w:val="lowerRoman"/>
      <w:lvlText w:val="%6."/>
      <w:lvlJc w:val="right"/>
      <w:pPr>
        <w:ind w:left="4320" w:hanging="180"/>
      </w:pPr>
    </w:lvl>
    <w:lvl w:ilvl="6" w:tplc="D6FC3768">
      <w:start w:val="1"/>
      <w:numFmt w:val="decimal"/>
      <w:lvlText w:val="%7."/>
      <w:lvlJc w:val="left"/>
      <w:pPr>
        <w:ind w:left="5040" w:hanging="360"/>
      </w:pPr>
    </w:lvl>
    <w:lvl w:ilvl="7" w:tplc="EEFCD9D6">
      <w:start w:val="1"/>
      <w:numFmt w:val="lowerLetter"/>
      <w:lvlText w:val="%8."/>
      <w:lvlJc w:val="left"/>
      <w:pPr>
        <w:ind w:left="5760" w:hanging="360"/>
      </w:pPr>
    </w:lvl>
    <w:lvl w:ilvl="8" w:tplc="9E7EF81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492CCA"/>
    <w:multiLevelType w:val="hybridMultilevel"/>
    <w:tmpl w:val="29D662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B925AA"/>
    <w:multiLevelType w:val="hybridMultilevel"/>
    <w:tmpl w:val="1570F0F4"/>
    <w:lvl w:ilvl="0" w:tplc="362CB3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3903B7C"/>
    <w:multiLevelType w:val="hybridMultilevel"/>
    <w:tmpl w:val="B626547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hint="default" w:ascii="Georgia" w:hAnsi="Georgia" w:eastAsiaTheme="minorHAnsi" w:cstheme="minorBidi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00E6F0A"/>
    <w:multiLevelType w:val="multilevel"/>
    <w:tmpl w:val="475CF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2B26DF"/>
    <w:multiLevelType w:val="hybridMultilevel"/>
    <w:tmpl w:val="FFFFFFFF"/>
    <w:lvl w:ilvl="0" w:tplc="D8E0B9F0">
      <w:start w:val="1"/>
      <w:numFmt w:val="decimal"/>
      <w:lvlText w:val="%1."/>
      <w:lvlJc w:val="left"/>
      <w:pPr>
        <w:ind w:left="720" w:hanging="360"/>
      </w:pPr>
    </w:lvl>
    <w:lvl w:ilvl="1" w:tplc="B0B488C8">
      <w:start w:val="1"/>
      <w:numFmt w:val="lowerLetter"/>
      <w:lvlText w:val="%2."/>
      <w:lvlJc w:val="left"/>
      <w:pPr>
        <w:ind w:left="1440" w:hanging="360"/>
      </w:pPr>
    </w:lvl>
    <w:lvl w:ilvl="2" w:tplc="046868B8">
      <w:start w:val="1"/>
      <w:numFmt w:val="lowerRoman"/>
      <w:lvlText w:val="%3."/>
      <w:lvlJc w:val="right"/>
      <w:pPr>
        <w:ind w:left="2160" w:hanging="180"/>
      </w:pPr>
    </w:lvl>
    <w:lvl w:ilvl="3" w:tplc="E5521590">
      <w:start w:val="1"/>
      <w:numFmt w:val="decimal"/>
      <w:lvlText w:val="%4."/>
      <w:lvlJc w:val="left"/>
      <w:pPr>
        <w:ind w:left="2880" w:hanging="360"/>
      </w:pPr>
    </w:lvl>
    <w:lvl w:ilvl="4" w:tplc="79E24B54">
      <w:start w:val="1"/>
      <w:numFmt w:val="lowerLetter"/>
      <w:lvlText w:val="%5."/>
      <w:lvlJc w:val="left"/>
      <w:pPr>
        <w:ind w:left="3600" w:hanging="360"/>
      </w:pPr>
    </w:lvl>
    <w:lvl w:ilvl="5" w:tplc="4B709BFA">
      <w:start w:val="1"/>
      <w:numFmt w:val="lowerRoman"/>
      <w:lvlText w:val="%6."/>
      <w:lvlJc w:val="right"/>
      <w:pPr>
        <w:ind w:left="4320" w:hanging="180"/>
      </w:pPr>
    </w:lvl>
    <w:lvl w:ilvl="6" w:tplc="3C3A0E98">
      <w:start w:val="1"/>
      <w:numFmt w:val="decimal"/>
      <w:lvlText w:val="%7."/>
      <w:lvlJc w:val="left"/>
      <w:pPr>
        <w:ind w:left="5040" w:hanging="360"/>
      </w:pPr>
    </w:lvl>
    <w:lvl w:ilvl="7" w:tplc="445496B8">
      <w:start w:val="1"/>
      <w:numFmt w:val="lowerLetter"/>
      <w:lvlText w:val="%8."/>
      <w:lvlJc w:val="left"/>
      <w:pPr>
        <w:ind w:left="5760" w:hanging="360"/>
      </w:pPr>
    </w:lvl>
    <w:lvl w:ilvl="8" w:tplc="B5F2A66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3969BC"/>
    <w:multiLevelType w:val="hybridMultilevel"/>
    <w:tmpl w:val="F2B4AEEC"/>
    <w:lvl w:ilvl="0" w:tplc="DB087500">
      <w:start w:val="1"/>
      <w:numFmt w:val="upperRoman"/>
      <w:lvlText w:val="%1."/>
      <w:lvlJc w:val="left"/>
      <w:pPr>
        <w:ind w:left="1004" w:hanging="72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1142DB"/>
    <w:multiLevelType w:val="hybridMultilevel"/>
    <w:tmpl w:val="E102C1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A2672"/>
    <w:multiLevelType w:val="hybridMultilevel"/>
    <w:tmpl w:val="FFFFFFFF"/>
    <w:lvl w:ilvl="0" w:tplc="2578E4B2">
      <w:start w:val="1"/>
      <w:numFmt w:val="decimal"/>
      <w:lvlText w:val="%1."/>
      <w:lvlJc w:val="left"/>
      <w:pPr>
        <w:ind w:left="720" w:hanging="360"/>
      </w:pPr>
    </w:lvl>
    <w:lvl w:ilvl="1" w:tplc="251C299A">
      <w:start w:val="1"/>
      <w:numFmt w:val="lowerLetter"/>
      <w:lvlText w:val="%2."/>
      <w:lvlJc w:val="left"/>
      <w:pPr>
        <w:ind w:left="1440" w:hanging="360"/>
      </w:pPr>
    </w:lvl>
    <w:lvl w:ilvl="2" w:tplc="834C6CD6">
      <w:start w:val="1"/>
      <w:numFmt w:val="lowerRoman"/>
      <w:lvlText w:val="%3."/>
      <w:lvlJc w:val="right"/>
      <w:pPr>
        <w:ind w:left="2160" w:hanging="180"/>
      </w:pPr>
    </w:lvl>
    <w:lvl w:ilvl="3" w:tplc="AA56270E">
      <w:start w:val="1"/>
      <w:numFmt w:val="decimal"/>
      <w:lvlText w:val="%4."/>
      <w:lvlJc w:val="left"/>
      <w:pPr>
        <w:ind w:left="2880" w:hanging="360"/>
      </w:pPr>
    </w:lvl>
    <w:lvl w:ilvl="4" w:tplc="CB2CFA0C">
      <w:start w:val="1"/>
      <w:numFmt w:val="lowerLetter"/>
      <w:lvlText w:val="%5."/>
      <w:lvlJc w:val="left"/>
      <w:pPr>
        <w:ind w:left="3600" w:hanging="360"/>
      </w:pPr>
    </w:lvl>
    <w:lvl w:ilvl="5" w:tplc="3D80CA74">
      <w:start w:val="1"/>
      <w:numFmt w:val="lowerRoman"/>
      <w:lvlText w:val="%6."/>
      <w:lvlJc w:val="right"/>
      <w:pPr>
        <w:ind w:left="4320" w:hanging="180"/>
      </w:pPr>
    </w:lvl>
    <w:lvl w:ilvl="6" w:tplc="3C68D8D8">
      <w:start w:val="1"/>
      <w:numFmt w:val="decimal"/>
      <w:lvlText w:val="%7."/>
      <w:lvlJc w:val="left"/>
      <w:pPr>
        <w:ind w:left="5040" w:hanging="360"/>
      </w:pPr>
    </w:lvl>
    <w:lvl w:ilvl="7" w:tplc="985A3CAC">
      <w:start w:val="1"/>
      <w:numFmt w:val="lowerLetter"/>
      <w:lvlText w:val="%8."/>
      <w:lvlJc w:val="left"/>
      <w:pPr>
        <w:ind w:left="5760" w:hanging="360"/>
      </w:pPr>
    </w:lvl>
    <w:lvl w:ilvl="8" w:tplc="1FE01B3A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7B1B68"/>
    <w:multiLevelType w:val="multilevel"/>
    <w:tmpl w:val="34DE9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64953A5"/>
    <w:multiLevelType w:val="multilevel"/>
    <w:tmpl w:val="71E25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67435E8"/>
    <w:multiLevelType w:val="hybridMultilevel"/>
    <w:tmpl w:val="FFFFFFFF"/>
    <w:lvl w:ilvl="0" w:tplc="8B303B44">
      <w:start w:val="1"/>
      <w:numFmt w:val="decimal"/>
      <w:lvlText w:val="%1."/>
      <w:lvlJc w:val="left"/>
      <w:pPr>
        <w:ind w:left="720" w:hanging="360"/>
      </w:pPr>
    </w:lvl>
    <w:lvl w:ilvl="1" w:tplc="EDC679F2">
      <w:start w:val="1"/>
      <w:numFmt w:val="lowerLetter"/>
      <w:lvlText w:val="%2."/>
      <w:lvlJc w:val="left"/>
      <w:pPr>
        <w:ind w:left="1440" w:hanging="360"/>
      </w:pPr>
    </w:lvl>
    <w:lvl w:ilvl="2" w:tplc="BDF8460A">
      <w:start w:val="1"/>
      <w:numFmt w:val="lowerRoman"/>
      <w:lvlText w:val="%3."/>
      <w:lvlJc w:val="right"/>
      <w:pPr>
        <w:ind w:left="2160" w:hanging="180"/>
      </w:pPr>
    </w:lvl>
    <w:lvl w:ilvl="3" w:tplc="50A64714">
      <w:start w:val="1"/>
      <w:numFmt w:val="decimal"/>
      <w:lvlText w:val="%4."/>
      <w:lvlJc w:val="left"/>
      <w:pPr>
        <w:ind w:left="2880" w:hanging="360"/>
      </w:pPr>
    </w:lvl>
    <w:lvl w:ilvl="4" w:tplc="571C5D58">
      <w:start w:val="1"/>
      <w:numFmt w:val="lowerLetter"/>
      <w:lvlText w:val="%5."/>
      <w:lvlJc w:val="left"/>
      <w:pPr>
        <w:ind w:left="3600" w:hanging="360"/>
      </w:pPr>
    </w:lvl>
    <w:lvl w:ilvl="5" w:tplc="5DEA57C4">
      <w:start w:val="1"/>
      <w:numFmt w:val="lowerRoman"/>
      <w:lvlText w:val="%6."/>
      <w:lvlJc w:val="right"/>
      <w:pPr>
        <w:ind w:left="4320" w:hanging="180"/>
      </w:pPr>
    </w:lvl>
    <w:lvl w:ilvl="6" w:tplc="5184C42A">
      <w:start w:val="1"/>
      <w:numFmt w:val="decimal"/>
      <w:lvlText w:val="%7."/>
      <w:lvlJc w:val="left"/>
      <w:pPr>
        <w:ind w:left="5040" w:hanging="360"/>
      </w:pPr>
    </w:lvl>
    <w:lvl w:ilvl="7" w:tplc="341A4734">
      <w:start w:val="1"/>
      <w:numFmt w:val="lowerLetter"/>
      <w:lvlText w:val="%8."/>
      <w:lvlJc w:val="left"/>
      <w:pPr>
        <w:ind w:left="5760" w:hanging="360"/>
      </w:pPr>
    </w:lvl>
    <w:lvl w:ilvl="8" w:tplc="266E9CC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040952"/>
    <w:multiLevelType w:val="hybridMultilevel"/>
    <w:tmpl w:val="4FA0037E"/>
    <w:lvl w:ilvl="0" w:tplc="4BC65258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DA94440"/>
    <w:multiLevelType w:val="multilevel"/>
    <w:tmpl w:val="13EA5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E0035F"/>
    <w:multiLevelType w:val="hybridMultilevel"/>
    <w:tmpl w:val="C18A72FA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8" w15:restartNumberingAfterBreak="0">
    <w:nsid w:val="3F2B10B5"/>
    <w:multiLevelType w:val="multilevel"/>
    <w:tmpl w:val="3730A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08C6C24"/>
    <w:multiLevelType w:val="multilevel"/>
    <w:tmpl w:val="CDF25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26148EA"/>
    <w:multiLevelType w:val="hybridMultilevel"/>
    <w:tmpl w:val="C39CD2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E72000"/>
    <w:multiLevelType w:val="multilevel"/>
    <w:tmpl w:val="AD448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7EE1AED"/>
    <w:multiLevelType w:val="hybridMultilevel"/>
    <w:tmpl w:val="BCBE46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077A19"/>
    <w:multiLevelType w:val="hybridMultilevel"/>
    <w:tmpl w:val="60B200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073359"/>
    <w:multiLevelType w:val="multilevel"/>
    <w:tmpl w:val="57CED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33818AF"/>
    <w:multiLevelType w:val="hybridMultilevel"/>
    <w:tmpl w:val="FFFFFFFF"/>
    <w:lvl w:ilvl="0" w:tplc="3CBEC9F2">
      <w:start w:val="1"/>
      <w:numFmt w:val="decimal"/>
      <w:lvlText w:val="%1."/>
      <w:lvlJc w:val="left"/>
      <w:pPr>
        <w:ind w:left="720" w:hanging="360"/>
      </w:pPr>
    </w:lvl>
    <w:lvl w:ilvl="1" w:tplc="E048DB9C">
      <w:start w:val="1"/>
      <w:numFmt w:val="lowerLetter"/>
      <w:lvlText w:val="%2."/>
      <w:lvlJc w:val="left"/>
      <w:pPr>
        <w:ind w:left="1440" w:hanging="360"/>
      </w:pPr>
    </w:lvl>
    <w:lvl w:ilvl="2" w:tplc="9E50CBE8">
      <w:start w:val="1"/>
      <w:numFmt w:val="lowerRoman"/>
      <w:lvlText w:val="%3."/>
      <w:lvlJc w:val="right"/>
      <w:pPr>
        <w:ind w:left="2160" w:hanging="180"/>
      </w:pPr>
    </w:lvl>
    <w:lvl w:ilvl="3" w:tplc="0CFEE6D4">
      <w:start w:val="1"/>
      <w:numFmt w:val="decimal"/>
      <w:lvlText w:val="%4."/>
      <w:lvlJc w:val="left"/>
      <w:pPr>
        <w:ind w:left="2880" w:hanging="360"/>
      </w:pPr>
    </w:lvl>
    <w:lvl w:ilvl="4" w:tplc="038EDC9C">
      <w:start w:val="1"/>
      <w:numFmt w:val="lowerLetter"/>
      <w:lvlText w:val="%5."/>
      <w:lvlJc w:val="left"/>
      <w:pPr>
        <w:ind w:left="3600" w:hanging="360"/>
      </w:pPr>
    </w:lvl>
    <w:lvl w:ilvl="5" w:tplc="D4F42ABC">
      <w:start w:val="1"/>
      <w:numFmt w:val="lowerRoman"/>
      <w:lvlText w:val="%6."/>
      <w:lvlJc w:val="right"/>
      <w:pPr>
        <w:ind w:left="4320" w:hanging="180"/>
      </w:pPr>
    </w:lvl>
    <w:lvl w:ilvl="6" w:tplc="C4EABA8A">
      <w:start w:val="1"/>
      <w:numFmt w:val="decimal"/>
      <w:lvlText w:val="%7."/>
      <w:lvlJc w:val="left"/>
      <w:pPr>
        <w:ind w:left="5040" w:hanging="360"/>
      </w:pPr>
    </w:lvl>
    <w:lvl w:ilvl="7" w:tplc="E6E0D9A6">
      <w:start w:val="1"/>
      <w:numFmt w:val="lowerLetter"/>
      <w:lvlText w:val="%8."/>
      <w:lvlJc w:val="left"/>
      <w:pPr>
        <w:ind w:left="5760" w:hanging="360"/>
      </w:pPr>
    </w:lvl>
    <w:lvl w:ilvl="8" w:tplc="2DB260D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D94F50"/>
    <w:multiLevelType w:val="hybridMultilevel"/>
    <w:tmpl w:val="FFFFFFFF"/>
    <w:lvl w:ilvl="0" w:tplc="0BAC348C">
      <w:start w:val="1"/>
      <w:numFmt w:val="decimal"/>
      <w:lvlText w:val="%1."/>
      <w:lvlJc w:val="left"/>
      <w:pPr>
        <w:ind w:left="720" w:hanging="360"/>
      </w:pPr>
    </w:lvl>
    <w:lvl w:ilvl="1" w:tplc="409ABBDA">
      <w:start w:val="1"/>
      <w:numFmt w:val="lowerLetter"/>
      <w:lvlText w:val="%2."/>
      <w:lvlJc w:val="left"/>
      <w:pPr>
        <w:ind w:left="1440" w:hanging="360"/>
      </w:pPr>
    </w:lvl>
    <w:lvl w:ilvl="2" w:tplc="19C2965A">
      <w:start w:val="1"/>
      <w:numFmt w:val="lowerRoman"/>
      <w:lvlText w:val="%3."/>
      <w:lvlJc w:val="right"/>
      <w:pPr>
        <w:ind w:left="2160" w:hanging="180"/>
      </w:pPr>
    </w:lvl>
    <w:lvl w:ilvl="3" w:tplc="9E3E3A76">
      <w:start w:val="1"/>
      <w:numFmt w:val="decimal"/>
      <w:lvlText w:val="%4."/>
      <w:lvlJc w:val="left"/>
      <w:pPr>
        <w:ind w:left="2880" w:hanging="360"/>
      </w:pPr>
    </w:lvl>
    <w:lvl w:ilvl="4" w:tplc="27925E0C">
      <w:start w:val="1"/>
      <w:numFmt w:val="lowerLetter"/>
      <w:lvlText w:val="%5."/>
      <w:lvlJc w:val="left"/>
      <w:pPr>
        <w:ind w:left="3600" w:hanging="360"/>
      </w:pPr>
    </w:lvl>
    <w:lvl w:ilvl="5" w:tplc="5DA4B23A">
      <w:start w:val="1"/>
      <w:numFmt w:val="lowerRoman"/>
      <w:lvlText w:val="%6."/>
      <w:lvlJc w:val="right"/>
      <w:pPr>
        <w:ind w:left="4320" w:hanging="180"/>
      </w:pPr>
    </w:lvl>
    <w:lvl w:ilvl="6" w:tplc="D85CE62A">
      <w:start w:val="1"/>
      <w:numFmt w:val="decimal"/>
      <w:lvlText w:val="%7."/>
      <w:lvlJc w:val="left"/>
      <w:pPr>
        <w:ind w:left="5040" w:hanging="360"/>
      </w:pPr>
    </w:lvl>
    <w:lvl w:ilvl="7" w:tplc="80DC0F02">
      <w:start w:val="1"/>
      <w:numFmt w:val="lowerLetter"/>
      <w:lvlText w:val="%8."/>
      <w:lvlJc w:val="left"/>
      <w:pPr>
        <w:ind w:left="5760" w:hanging="360"/>
      </w:pPr>
    </w:lvl>
    <w:lvl w:ilvl="8" w:tplc="162A894C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4C7C9D"/>
    <w:multiLevelType w:val="hybridMultilevel"/>
    <w:tmpl w:val="C8168A24"/>
    <w:lvl w:ilvl="0" w:tplc="6C72B874">
      <w:start w:val="1"/>
      <w:numFmt w:val="upperLetter"/>
      <w:lvlText w:val="%1."/>
      <w:lvlJc w:val="left"/>
      <w:pPr>
        <w:ind w:left="1080" w:hanging="360"/>
      </w:pPr>
      <w:rPr>
        <w:rFonts w:hint="default" w:asciiTheme="majorHAnsi" w:hAnsiTheme="majorHAnsi"/>
        <w:color w:val="476166" w:themeColor="accen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4500F77"/>
    <w:multiLevelType w:val="multilevel"/>
    <w:tmpl w:val="07B87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9937C64"/>
    <w:multiLevelType w:val="multilevel"/>
    <w:tmpl w:val="DB3AE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ACF5F20"/>
    <w:multiLevelType w:val="multilevel"/>
    <w:tmpl w:val="4636E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BF261AE"/>
    <w:multiLevelType w:val="hybridMultilevel"/>
    <w:tmpl w:val="FFFFFFFF"/>
    <w:lvl w:ilvl="0" w:tplc="58227A06">
      <w:start w:val="1"/>
      <w:numFmt w:val="decimal"/>
      <w:lvlText w:val="%1."/>
      <w:lvlJc w:val="left"/>
      <w:pPr>
        <w:ind w:left="720" w:hanging="360"/>
      </w:pPr>
    </w:lvl>
    <w:lvl w:ilvl="1" w:tplc="DCC650FE">
      <w:start w:val="1"/>
      <w:numFmt w:val="lowerLetter"/>
      <w:lvlText w:val="%2."/>
      <w:lvlJc w:val="left"/>
      <w:pPr>
        <w:ind w:left="1440" w:hanging="360"/>
      </w:pPr>
    </w:lvl>
    <w:lvl w:ilvl="2" w:tplc="9C920080">
      <w:start w:val="1"/>
      <w:numFmt w:val="lowerRoman"/>
      <w:lvlText w:val="%3."/>
      <w:lvlJc w:val="right"/>
      <w:pPr>
        <w:ind w:left="2160" w:hanging="180"/>
      </w:pPr>
    </w:lvl>
    <w:lvl w:ilvl="3" w:tplc="9796BB70">
      <w:start w:val="1"/>
      <w:numFmt w:val="decimal"/>
      <w:lvlText w:val="%4."/>
      <w:lvlJc w:val="left"/>
      <w:pPr>
        <w:ind w:left="2880" w:hanging="360"/>
      </w:pPr>
    </w:lvl>
    <w:lvl w:ilvl="4" w:tplc="35FC8194">
      <w:start w:val="1"/>
      <w:numFmt w:val="lowerLetter"/>
      <w:lvlText w:val="%5."/>
      <w:lvlJc w:val="left"/>
      <w:pPr>
        <w:ind w:left="3600" w:hanging="360"/>
      </w:pPr>
    </w:lvl>
    <w:lvl w:ilvl="5" w:tplc="94D40EB8">
      <w:start w:val="1"/>
      <w:numFmt w:val="lowerRoman"/>
      <w:lvlText w:val="%6."/>
      <w:lvlJc w:val="right"/>
      <w:pPr>
        <w:ind w:left="4320" w:hanging="180"/>
      </w:pPr>
    </w:lvl>
    <w:lvl w:ilvl="6" w:tplc="F5FEAB56">
      <w:start w:val="1"/>
      <w:numFmt w:val="decimal"/>
      <w:lvlText w:val="%7."/>
      <w:lvlJc w:val="left"/>
      <w:pPr>
        <w:ind w:left="5040" w:hanging="360"/>
      </w:pPr>
    </w:lvl>
    <w:lvl w:ilvl="7" w:tplc="92B6B3E6">
      <w:start w:val="1"/>
      <w:numFmt w:val="lowerLetter"/>
      <w:lvlText w:val="%8."/>
      <w:lvlJc w:val="left"/>
      <w:pPr>
        <w:ind w:left="5760" w:hanging="360"/>
      </w:pPr>
    </w:lvl>
    <w:lvl w:ilvl="8" w:tplc="012C5ACC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8952B4"/>
    <w:multiLevelType w:val="hybridMultilevel"/>
    <w:tmpl w:val="44D03D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B11AED"/>
    <w:multiLevelType w:val="hybridMultilevel"/>
    <w:tmpl w:val="990E47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A567AF3"/>
    <w:multiLevelType w:val="hybridMultilevel"/>
    <w:tmpl w:val="F79EF176"/>
    <w:lvl w:ilvl="0">
      <w:start w:val="1"/>
      <w:numFmt w:val="decimal"/>
      <w:lvlText w:val="%1."/>
      <w:lvlJc w:val="left"/>
      <w:pPr>
        <w:ind w:left="1440" w:hanging="360"/>
      </w:pPr>
      <w:rPr>
        <w:color w:val="auto"/>
        <w:sz w:val="24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D200E80"/>
    <w:multiLevelType w:val="multilevel"/>
    <w:tmpl w:val="EAD8F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DA32D6B"/>
    <w:multiLevelType w:val="multilevel"/>
    <w:tmpl w:val="4D32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43">
    <w:abstractNumId w:val="41"/>
  </w:num>
  <w:num w:numId="42">
    <w:abstractNumId w:val="40"/>
  </w:num>
  <w:num w:numId="41">
    <w:abstractNumId w:val="39"/>
  </w:num>
  <w:num w:numId="40">
    <w:abstractNumId w:val="38"/>
  </w:num>
  <w:num w:numId="39">
    <w:abstractNumId w:val="37"/>
  </w:num>
  <w:num w:numId="1">
    <w:abstractNumId w:val="6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5"/>
  </w:num>
  <w:num w:numId="4">
    <w:abstractNumId w:val="1"/>
  </w:num>
  <w:num w:numId="5">
    <w:abstractNumId w:val="17"/>
  </w:num>
  <w:num w:numId="6">
    <w:abstractNumId w:val="5"/>
  </w:num>
  <w:num w:numId="7">
    <w:abstractNumId w:val="18"/>
  </w:num>
  <w:num w:numId="8">
    <w:abstractNumId w:val="24"/>
  </w:num>
  <w:num w:numId="9">
    <w:abstractNumId w:val="16"/>
  </w:num>
  <w:num w:numId="10">
    <w:abstractNumId w:val="0"/>
  </w:num>
  <w:num w:numId="11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</w:num>
  <w:num w:numId="13">
    <w:abstractNumId w:val="31"/>
  </w:num>
  <w:num w:numId="14">
    <w:abstractNumId w:val="11"/>
  </w:num>
  <w:num w:numId="15">
    <w:abstractNumId w:val="25"/>
  </w:num>
  <w:num w:numId="16">
    <w:abstractNumId w:val="2"/>
  </w:num>
  <w:num w:numId="17">
    <w:abstractNumId w:val="26"/>
  </w:num>
  <w:num w:numId="18">
    <w:abstractNumId w:val="8"/>
  </w:num>
  <w:num w:numId="19">
    <w:abstractNumId w:val="23"/>
  </w:num>
  <w:num w:numId="20">
    <w:abstractNumId w:val="7"/>
  </w:num>
  <w:num w:numId="21">
    <w:abstractNumId w:val="4"/>
  </w:num>
  <w:num w:numId="22">
    <w:abstractNumId w:val="13"/>
  </w:num>
  <w:num w:numId="23">
    <w:abstractNumId w:val="34"/>
  </w:num>
  <w:num w:numId="24">
    <w:abstractNumId w:val="36"/>
  </w:num>
  <w:num w:numId="25">
    <w:abstractNumId w:val="3"/>
  </w:num>
  <w:num w:numId="26">
    <w:abstractNumId w:val="33"/>
  </w:num>
  <w:num w:numId="27">
    <w:abstractNumId w:val="22"/>
  </w:num>
  <w:num w:numId="28">
    <w:abstractNumId w:val="20"/>
  </w:num>
  <w:num w:numId="29">
    <w:abstractNumId w:val="35"/>
  </w:num>
  <w:num w:numId="30">
    <w:abstractNumId w:val="19"/>
  </w:num>
  <w:num w:numId="31">
    <w:abstractNumId w:val="21"/>
  </w:num>
  <w:num w:numId="32">
    <w:abstractNumId w:val="28"/>
  </w:num>
  <w:num w:numId="33">
    <w:abstractNumId w:val="30"/>
  </w:num>
  <w:num w:numId="34">
    <w:abstractNumId w:val="12"/>
  </w:num>
  <w:num w:numId="35">
    <w:abstractNumId w:val="29"/>
  </w:num>
  <w:num w:numId="36">
    <w:abstractNumId w:val="32"/>
  </w:num>
  <w:num w:numId="37">
    <w:abstractNumId w:val="27"/>
  </w:num>
  <w:num w:numId="3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hideSpellingErrors/>
  <w:hideGrammaticalErrors/>
  <w:attachedTemplate r:id="rId1"/>
  <w:trackRevisions w:val="false"/>
  <w:defaultTabStop w:val="720"/>
  <w:characterSpacingControl w:val="doNotCompress"/>
  <w:hdrShapeDefaults>
    <o:shapedefaults v:ext="edit" spidmax="1228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zA0sjQ3NjQ1tjSztDRS0lEKTi0uzszPAykwqwUAFGFtVCwAAAA="/>
  </w:docVars>
  <w:rsids>
    <w:rsidRoot w:val="003B0C44"/>
    <w:rsid w:val="00007FCB"/>
    <w:rsid w:val="00010301"/>
    <w:rsid w:val="00010CB0"/>
    <w:rsid w:val="00013958"/>
    <w:rsid w:val="00013C1A"/>
    <w:rsid w:val="00016DCF"/>
    <w:rsid w:val="00021925"/>
    <w:rsid w:val="00024947"/>
    <w:rsid w:val="00026802"/>
    <w:rsid w:val="00026B7F"/>
    <w:rsid w:val="00030747"/>
    <w:rsid w:val="00035F5A"/>
    <w:rsid w:val="00036014"/>
    <w:rsid w:val="000502D1"/>
    <w:rsid w:val="00067038"/>
    <w:rsid w:val="00070F4F"/>
    <w:rsid w:val="000722AF"/>
    <w:rsid w:val="000817B6"/>
    <w:rsid w:val="00081D22"/>
    <w:rsid w:val="00082903"/>
    <w:rsid w:val="000841D4"/>
    <w:rsid w:val="00085EEA"/>
    <w:rsid w:val="000867E7"/>
    <w:rsid w:val="00086FA5"/>
    <w:rsid w:val="00087026"/>
    <w:rsid w:val="000877B8"/>
    <w:rsid w:val="000957F7"/>
    <w:rsid w:val="000975AC"/>
    <w:rsid w:val="000A2895"/>
    <w:rsid w:val="000A4AF0"/>
    <w:rsid w:val="000B36AD"/>
    <w:rsid w:val="000B7A9C"/>
    <w:rsid w:val="000C4429"/>
    <w:rsid w:val="000C4C80"/>
    <w:rsid w:val="000C56D9"/>
    <w:rsid w:val="000D32E8"/>
    <w:rsid w:val="000D3BE5"/>
    <w:rsid w:val="000D5CFB"/>
    <w:rsid w:val="000D7779"/>
    <w:rsid w:val="000D79A9"/>
    <w:rsid w:val="000E180F"/>
    <w:rsid w:val="000E4641"/>
    <w:rsid w:val="000E4A73"/>
    <w:rsid w:val="000E4CB0"/>
    <w:rsid w:val="000E5743"/>
    <w:rsid w:val="000E7F5B"/>
    <w:rsid w:val="000F0460"/>
    <w:rsid w:val="000F6191"/>
    <w:rsid w:val="000F671F"/>
    <w:rsid w:val="00105196"/>
    <w:rsid w:val="00105D29"/>
    <w:rsid w:val="0011335C"/>
    <w:rsid w:val="00125B9A"/>
    <w:rsid w:val="001262D3"/>
    <w:rsid w:val="001273BC"/>
    <w:rsid w:val="00130322"/>
    <w:rsid w:val="00134352"/>
    <w:rsid w:val="00137843"/>
    <w:rsid w:val="00137F10"/>
    <w:rsid w:val="0014145F"/>
    <w:rsid w:val="00146085"/>
    <w:rsid w:val="00151F66"/>
    <w:rsid w:val="0015604F"/>
    <w:rsid w:val="00157A48"/>
    <w:rsid w:val="001604E5"/>
    <w:rsid w:val="00161292"/>
    <w:rsid w:val="00166F23"/>
    <w:rsid w:val="001717BA"/>
    <w:rsid w:val="00174E1A"/>
    <w:rsid w:val="00177F8D"/>
    <w:rsid w:val="00182579"/>
    <w:rsid w:val="00185F4A"/>
    <w:rsid w:val="001942AB"/>
    <w:rsid w:val="001A12E0"/>
    <w:rsid w:val="001B48D4"/>
    <w:rsid w:val="001B6429"/>
    <w:rsid w:val="001C1639"/>
    <w:rsid w:val="001C22DC"/>
    <w:rsid w:val="001C2CC1"/>
    <w:rsid w:val="001C4C96"/>
    <w:rsid w:val="001C5E1F"/>
    <w:rsid w:val="001E347D"/>
    <w:rsid w:val="001E74D8"/>
    <w:rsid w:val="001E7D0B"/>
    <w:rsid w:val="001F3B1C"/>
    <w:rsid w:val="00204F43"/>
    <w:rsid w:val="0021429B"/>
    <w:rsid w:val="002154CC"/>
    <w:rsid w:val="00224831"/>
    <w:rsid w:val="00236999"/>
    <w:rsid w:val="00237F63"/>
    <w:rsid w:val="00241800"/>
    <w:rsid w:val="00241CB4"/>
    <w:rsid w:val="00245E77"/>
    <w:rsid w:val="00251FEC"/>
    <w:rsid w:val="00253EE0"/>
    <w:rsid w:val="00255EBC"/>
    <w:rsid w:val="00256AF9"/>
    <w:rsid w:val="0025706D"/>
    <w:rsid w:val="00261339"/>
    <w:rsid w:val="00266880"/>
    <w:rsid w:val="00271AE3"/>
    <w:rsid w:val="0027381A"/>
    <w:rsid w:val="002739E7"/>
    <w:rsid w:val="00277DDA"/>
    <w:rsid w:val="002803EF"/>
    <w:rsid w:val="002816D2"/>
    <w:rsid w:val="00281CF1"/>
    <w:rsid w:val="00282162"/>
    <w:rsid w:val="00283AE9"/>
    <w:rsid w:val="00284B85"/>
    <w:rsid w:val="002861F5"/>
    <w:rsid w:val="00286B57"/>
    <w:rsid w:val="0028791C"/>
    <w:rsid w:val="002905CD"/>
    <w:rsid w:val="002922E8"/>
    <w:rsid w:val="00293635"/>
    <w:rsid w:val="002A048E"/>
    <w:rsid w:val="002A3C42"/>
    <w:rsid w:val="002A61D0"/>
    <w:rsid w:val="002B4890"/>
    <w:rsid w:val="002B4F72"/>
    <w:rsid w:val="002B6535"/>
    <w:rsid w:val="002B76CA"/>
    <w:rsid w:val="002C14BF"/>
    <w:rsid w:val="002C4D5D"/>
    <w:rsid w:val="002D2200"/>
    <w:rsid w:val="002D587E"/>
    <w:rsid w:val="002E4B90"/>
    <w:rsid w:val="002F20F1"/>
    <w:rsid w:val="002F422C"/>
    <w:rsid w:val="00301C1D"/>
    <w:rsid w:val="00310229"/>
    <w:rsid w:val="0031525A"/>
    <w:rsid w:val="003214B3"/>
    <w:rsid w:val="00324B6F"/>
    <w:rsid w:val="0032557B"/>
    <w:rsid w:val="00330F09"/>
    <w:rsid w:val="0033240A"/>
    <w:rsid w:val="0033357B"/>
    <w:rsid w:val="00335065"/>
    <w:rsid w:val="003403AB"/>
    <w:rsid w:val="003456B7"/>
    <w:rsid w:val="003464AF"/>
    <w:rsid w:val="003478E3"/>
    <w:rsid w:val="00351445"/>
    <w:rsid w:val="003518D2"/>
    <w:rsid w:val="003556BA"/>
    <w:rsid w:val="00357BBC"/>
    <w:rsid w:val="0036386F"/>
    <w:rsid w:val="00363C95"/>
    <w:rsid w:val="0036484F"/>
    <w:rsid w:val="00373497"/>
    <w:rsid w:val="00373F67"/>
    <w:rsid w:val="00374D09"/>
    <w:rsid w:val="003834B8"/>
    <w:rsid w:val="003839A5"/>
    <w:rsid w:val="00385178"/>
    <w:rsid w:val="00385DC2"/>
    <w:rsid w:val="00386094"/>
    <w:rsid w:val="00396EFE"/>
    <w:rsid w:val="003A0AEF"/>
    <w:rsid w:val="003A1769"/>
    <w:rsid w:val="003A3256"/>
    <w:rsid w:val="003A3D61"/>
    <w:rsid w:val="003A4CC9"/>
    <w:rsid w:val="003B0C44"/>
    <w:rsid w:val="003B4DA3"/>
    <w:rsid w:val="003B6764"/>
    <w:rsid w:val="003D1D8F"/>
    <w:rsid w:val="003E1EA3"/>
    <w:rsid w:val="003E281B"/>
    <w:rsid w:val="003E3B7F"/>
    <w:rsid w:val="003F0171"/>
    <w:rsid w:val="003F35A7"/>
    <w:rsid w:val="003F414B"/>
    <w:rsid w:val="003F4A7F"/>
    <w:rsid w:val="003F6143"/>
    <w:rsid w:val="0040564B"/>
    <w:rsid w:val="0041342D"/>
    <w:rsid w:val="0042121E"/>
    <w:rsid w:val="00435BAE"/>
    <w:rsid w:val="00436E47"/>
    <w:rsid w:val="00441FA3"/>
    <w:rsid w:val="00442391"/>
    <w:rsid w:val="0044296E"/>
    <w:rsid w:val="00442BEF"/>
    <w:rsid w:val="00443903"/>
    <w:rsid w:val="00444089"/>
    <w:rsid w:val="004463C3"/>
    <w:rsid w:val="00452EBC"/>
    <w:rsid w:val="00453E63"/>
    <w:rsid w:val="004556DC"/>
    <w:rsid w:val="00462A0A"/>
    <w:rsid w:val="004638B1"/>
    <w:rsid w:val="00470E18"/>
    <w:rsid w:val="0048120C"/>
    <w:rsid w:val="0048329F"/>
    <w:rsid w:val="00483DC9"/>
    <w:rsid w:val="00483FEE"/>
    <w:rsid w:val="0048543E"/>
    <w:rsid w:val="004879B9"/>
    <w:rsid w:val="004909D9"/>
    <w:rsid w:val="004919D3"/>
    <w:rsid w:val="0049252E"/>
    <w:rsid w:val="004A2C2A"/>
    <w:rsid w:val="004A3C00"/>
    <w:rsid w:val="004A6A15"/>
    <w:rsid w:val="004A7B6D"/>
    <w:rsid w:val="004ABE09"/>
    <w:rsid w:val="004B288A"/>
    <w:rsid w:val="004B559C"/>
    <w:rsid w:val="004C44BD"/>
    <w:rsid w:val="004C63C6"/>
    <w:rsid w:val="004D06BB"/>
    <w:rsid w:val="004D4974"/>
    <w:rsid w:val="004D781A"/>
    <w:rsid w:val="004E2D0A"/>
    <w:rsid w:val="004E30FB"/>
    <w:rsid w:val="004E423C"/>
    <w:rsid w:val="004E57D7"/>
    <w:rsid w:val="004E7169"/>
    <w:rsid w:val="004F098B"/>
    <w:rsid w:val="004F5637"/>
    <w:rsid w:val="004F7DA4"/>
    <w:rsid w:val="00500979"/>
    <w:rsid w:val="00501C55"/>
    <w:rsid w:val="00504C16"/>
    <w:rsid w:val="00507BA5"/>
    <w:rsid w:val="00511868"/>
    <w:rsid w:val="00512C05"/>
    <w:rsid w:val="0051541E"/>
    <w:rsid w:val="00521481"/>
    <w:rsid w:val="00521A77"/>
    <w:rsid w:val="0052316E"/>
    <w:rsid w:val="005231D8"/>
    <w:rsid w:val="00523948"/>
    <w:rsid w:val="00523B06"/>
    <w:rsid w:val="005244A9"/>
    <w:rsid w:val="00527EF6"/>
    <w:rsid w:val="00531220"/>
    <w:rsid w:val="0053125D"/>
    <w:rsid w:val="00534633"/>
    <w:rsid w:val="005349C8"/>
    <w:rsid w:val="00535245"/>
    <w:rsid w:val="005424A1"/>
    <w:rsid w:val="005561C1"/>
    <w:rsid w:val="00560694"/>
    <w:rsid w:val="005926B5"/>
    <w:rsid w:val="00592ECD"/>
    <w:rsid w:val="005A3025"/>
    <w:rsid w:val="005A376C"/>
    <w:rsid w:val="005A3FE7"/>
    <w:rsid w:val="005A4D74"/>
    <w:rsid w:val="005A67A8"/>
    <w:rsid w:val="005B097E"/>
    <w:rsid w:val="005B6ED5"/>
    <w:rsid w:val="005C174E"/>
    <w:rsid w:val="005C2708"/>
    <w:rsid w:val="005C3FAA"/>
    <w:rsid w:val="005D1032"/>
    <w:rsid w:val="005D2A5B"/>
    <w:rsid w:val="005F725C"/>
    <w:rsid w:val="006017AF"/>
    <w:rsid w:val="00603256"/>
    <w:rsid w:val="00614B87"/>
    <w:rsid w:val="00616C80"/>
    <w:rsid w:val="00622912"/>
    <w:rsid w:val="0062441D"/>
    <w:rsid w:val="00625724"/>
    <w:rsid w:val="00626235"/>
    <w:rsid w:val="00627BCE"/>
    <w:rsid w:val="00633C9E"/>
    <w:rsid w:val="006366D2"/>
    <w:rsid w:val="00641A2B"/>
    <w:rsid w:val="00641A4D"/>
    <w:rsid w:val="006426DF"/>
    <w:rsid w:val="00647BFD"/>
    <w:rsid w:val="006632C8"/>
    <w:rsid w:val="00665110"/>
    <w:rsid w:val="00667471"/>
    <w:rsid w:val="006709F1"/>
    <w:rsid w:val="0067415D"/>
    <w:rsid w:val="00675214"/>
    <w:rsid w:val="00675B25"/>
    <w:rsid w:val="00677F89"/>
    <w:rsid w:val="00681121"/>
    <w:rsid w:val="00683813"/>
    <w:rsid w:val="0068683D"/>
    <w:rsid w:val="00687AED"/>
    <w:rsid w:val="00687C75"/>
    <w:rsid w:val="00690CEF"/>
    <w:rsid w:val="00692EB3"/>
    <w:rsid w:val="006969F8"/>
    <w:rsid w:val="006A05E1"/>
    <w:rsid w:val="006A1CAB"/>
    <w:rsid w:val="006A2583"/>
    <w:rsid w:val="006A7EB5"/>
    <w:rsid w:val="006B0C8B"/>
    <w:rsid w:val="006B5D96"/>
    <w:rsid w:val="006C60E6"/>
    <w:rsid w:val="006D2461"/>
    <w:rsid w:val="006D4EFE"/>
    <w:rsid w:val="006E0780"/>
    <w:rsid w:val="006E0C16"/>
    <w:rsid w:val="006E1BD6"/>
    <w:rsid w:val="006E6CB8"/>
    <w:rsid w:val="0070086B"/>
    <w:rsid w:val="00715DE0"/>
    <w:rsid w:val="00716641"/>
    <w:rsid w:val="00721E1C"/>
    <w:rsid w:val="00722A99"/>
    <w:rsid w:val="00726C4F"/>
    <w:rsid w:val="00732BAD"/>
    <w:rsid w:val="00733403"/>
    <w:rsid w:val="00734553"/>
    <w:rsid w:val="007371A0"/>
    <w:rsid w:val="00742383"/>
    <w:rsid w:val="00746387"/>
    <w:rsid w:val="00746CC5"/>
    <w:rsid w:val="00752016"/>
    <w:rsid w:val="00760823"/>
    <w:rsid w:val="00762D38"/>
    <w:rsid w:val="00764338"/>
    <w:rsid w:val="00764F0A"/>
    <w:rsid w:val="00765793"/>
    <w:rsid w:val="00793488"/>
    <w:rsid w:val="007947E4"/>
    <w:rsid w:val="00794F2D"/>
    <w:rsid w:val="007A0EB5"/>
    <w:rsid w:val="007A1D13"/>
    <w:rsid w:val="007A388E"/>
    <w:rsid w:val="007A725C"/>
    <w:rsid w:val="007B099B"/>
    <w:rsid w:val="007B45ED"/>
    <w:rsid w:val="007B4F1E"/>
    <w:rsid w:val="007B758D"/>
    <w:rsid w:val="007C0276"/>
    <w:rsid w:val="007C3A9F"/>
    <w:rsid w:val="007D0716"/>
    <w:rsid w:val="007D083E"/>
    <w:rsid w:val="007D1937"/>
    <w:rsid w:val="007D21E4"/>
    <w:rsid w:val="007E3648"/>
    <w:rsid w:val="007E6EF2"/>
    <w:rsid w:val="007E726B"/>
    <w:rsid w:val="007F79F0"/>
    <w:rsid w:val="0081177B"/>
    <w:rsid w:val="0081565E"/>
    <w:rsid w:val="00820C7B"/>
    <w:rsid w:val="0082124E"/>
    <w:rsid w:val="0082329D"/>
    <w:rsid w:val="00826EB8"/>
    <w:rsid w:val="008304F7"/>
    <w:rsid w:val="00832522"/>
    <w:rsid w:val="008346E1"/>
    <w:rsid w:val="0083555D"/>
    <w:rsid w:val="008355F1"/>
    <w:rsid w:val="00837914"/>
    <w:rsid w:val="00844594"/>
    <w:rsid w:val="008455F6"/>
    <w:rsid w:val="00851049"/>
    <w:rsid w:val="00852505"/>
    <w:rsid w:val="00854B64"/>
    <w:rsid w:val="00863583"/>
    <w:rsid w:val="008713C4"/>
    <w:rsid w:val="00871C23"/>
    <w:rsid w:val="00874FE7"/>
    <w:rsid w:val="008764E1"/>
    <w:rsid w:val="00876809"/>
    <w:rsid w:val="0088035C"/>
    <w:rsid w:val="008816BD"/>
    <w:rsid w:val="00882B09"/>
    <w:rsid w:val="00885B35"/>
    <w:rsid w:val="00886C2C"/>
    <w:rsid w:val="00887742"/>
    <w:rsid w:val="008908E3"/>
    <w:rsid w:val="0089351C"/>
    <w:rsid w:val="008937A5"/>
    <w:rsid w:val="008A2627"/>
    <w:rsid w:val="008A39BD"/>
    <w:rsid w:val="008A5BC4"/>
    <w:rsid w:val="008A7E91"/>
    <w:rsid w:val="008B72D2"/>
    <w:rsid w:val="008C01BE"/>
    <w:rsid w:val="008C156C"/>
    <w:rsid w:val="008C2241"/>
    <w:rsid w:val="008C2B74"/>
    <w:rsid w:val="008C2F05"/>
    <w:rsid w:val="008C6D9B"/>
    <w:rsid w:val="008D459B"/>
    <w:rsid w:val="008D602C"/>
    <w:rsid w:val="008E0A82"/>
    <w:rsid w:val="008E1344"/>
    <w:rsid w:val="008E38AC"/>
    <w:rsid w:val="008E7F1C"/>
    <w:rsid w:val="008F091C"/>
    <w:rsid w:val="008F23AF"/>
    <w:rsid w:val="008F6528"/>
    <w:rsid w:val="008F76F2"/>
    <w:rsid w:val="008F7B1A"/>
    <w:rsid w:val="008F7E8C"/>
    <w:rsid w:val="00901EA8"/>
    <w:rsid w:val="009022EF"/>
    <w:rsid w:val="00904AD3"/>
    <w:rsid w:val="00905611"/>
    <w:rsid w:val="00911380"/>
    <w:rsid w:val="00930588"/>
    <w:rsid w:val="0093161A"/>
    <w:rsid w:val="0093307A"/>
    <w:rsid w:val="0094163B"/>
    <w:rsid w:val="0094244A"/>
    <w:rsid w:val="00943C30"/>
    <w:rsid w:val="00945241"/>
    <w:rsid w:val="00947779"/>
    <w:rsid w:val="00947EDD"/>
    <w:rsid w:val="00952F7D"/>
    <w:rsid w:val="0095496A"/>
    <w:rsid w:val="009567A3"/>
    <w:rsid w:val="009637FC"/>
    <w:rsid w:val="009640A9"/>
    <w:rsid w:val="0097574D"/>
    <w:rsid w:val="009776D2"/>
    <w:rsid w:val="0098230D"/>
    <w:rsid w:val="00982D2E"/>
    <w:rsid w:val="00991901"/>
    <w:rsid w:val="009938C5"/>
    <w:rsid w:val="009973AE"/>
    <w:rsid w:val="009A38BA"/>
    <w:rsid w:val="009A4680"/>
    <w:rsid w:val="009A62D1"/>
    <w:rsid w:val="009B2B06"/>
    <w:rsid w:val="009C0D19"/>
    <w:rsid w:val="009C2917"/>
    <w:rsid w:val="009C66C8"/>
    <w:rsid w:val="009C757F"/>
    <w:rsid w:val="009C7A18"/>
    <w:rsid w:val="009D1945"/>
    <w:rsid w:val="009D7E18"/>
    <w:rsid w:val="009E4924"/>
    <w:rsid w:val="009F0964"/>
    <w:rsid w:val="009F1266"/>
    <w:rsid w:val="009F360B"/>
    <w:rsid w:val="00A0078A"/>
    <w:rsid w:val="00A066E5"/>
    <w:rsid w:val="00A11637"/>
    <w:rsid w:val="00A12681"/>
    <w:rsid w:val="00A12A43"/>
    <w:rsid w:val="00A15EA4"/>
    <w:rsid w:val="00A3039D"/>
    <w:rsid w:val="00A32355"/>
    <w:rsid w:val="00A32F13"/>
    <w:rsid w:val="00A32F7A"/>
    <w:rsid w:val="00A339F4"/>
    <w:rsid w:val="00A40C29"/>
    <w:rsid w:val="00A42FCE"/>
    <w:rsid w:val="00A45B14"/>
    <w:rsid w:val="00A4666D"/>
    <w:rsid w:val="00A506D2"/>
    <w:rsid w:val="00A52197"/>
    <w:rsid w:val="00A618D5"/>
    <w:rsid w:val="00A73301"/>
    <w:rsid w:val="00A772E8"/>
    <w:rsid w:val="00A77F45"/>
    <w:rsid w:val="00A834A4"/>
    <w:rsid w:val="00A84DF6"/>
    <w:rsid w:val="00A95782"/>
    <w:rsid w:val="00A97F79"/>
    <w:rsid w:val="00AB1610"/>
    <w:rsid w:val="00AB34A8"/>
    <w:rsid w:val="00AC09C3"/>
    <w:rsid w:val="00AC13D0"/>
    <w:rsid w:val="00AC39D9"/>
    <w:rsid w:val="00AD61D5"/>
    <w:rsid w:val="00AE051A"/>
    <w:rsid w:val="00AE2DFB"/>
    <w:rsid w:val="00AE4EE5"/>
    <w:rsid w:val="00AE72E2"/>
    <w:rsid w:val="00AF1090"/>
    <w:rsid w:val="00AF1C57"/>
    <w:rsid w:val="00AF459C"/>
    <w:rsid w:val="00AF5820"/>
    <w:rsid w:val="00B049D0"/>
    <w:rsid w:val="00B2318D"/>
    <w:rsid w:val="00B25052"/>
    <w:rsid w:val="00B324A2"/>
    <w:rsid w:val="00B411E3"/>
    <w:rsid w:val="00B42892"/>
    <w:rsid w:val="00B43E11"/>
    <w:rsid w:val="00B44D7B"/>
    <w:rsid w:val="00B45B64"/>
    <w:rsid w:val="00B45D5F"/>
    <w:rsid w:val="00B47537"/>
    <w:rsid w:val="00B521CB"/>
    <w:rsid w:val="00B555BB"/>
    <w:rsid w:val="00B577EE"/>
    <w:rsid w:val="00B62132"/>
    <w:rsid w:val="00B649FA"/>
    <w:rsid w:val="00B71F0B"/>
    <w:rsid w:val="00B72AB9"/>
    <w:rsid w:val="00B73816"/>
    <w:rsid w:val="00B74AC6"/>
    <w:rsid w:val="00B74F7F"/>
    <w:rsid w:val="00B76484"/>
    <w:rsid w:val="00B85B32"/>
    <w:rsid w:val="00B875E7"/>
    <w:rsid w:val="00B9045D"/>
    <w:rsid w:val="00B90DBF"/>
    <w:rsid w:val="00B939FC"/>
    <w:rsid w:val="00B95A34"/>
    <w:rsid w:val="00B96410"/>
    <w:rsid w:val="00BA09B9"/>
    <w:rsid w:val="00BA30F9"/>
    <w:rsid w:val="00BB57A7"/>
    <w:rsid w:val="00BC23FB"/>
    <w:rsid w:val="00BC41FD"/>
    <w:rsid w:val="00BE2AFB"/>
    <w:rsid w:val="00BE4331"/>
    <w:rsid w:val="00BF4173"/>
    <w:rsid w:val="00C008AB"/>
    <w:rsid w:val="00C01F6D"/>
    <w:rsid w:val="00C0378D"/>
    <w:rsid w:val="00C067FA"/>
    <w:rsid w:val="00C12F22"/>
    <w:rsid w:val="00C152F3"/>
    <w:rsid w:val="00C235FD"/>
    <w:rsid w:val="00C24254"/>
    <w:rsid w:val="00C24D4B"/>
    <w:rsid w:val="00C279F0"/>
    <w:rsid w:val="00C30E4D"/>
    <w:rsid w:val="00C313F7"/>
    <w:rsid w:val="00C32032"/>
    <w:rsid w:val="00C3453A"/>
    <w:rsid w:val="00C36BAA"/>
    <w:rsid w:val="00C4082F"/>
    <w:rsid w:val="00C4151F"/>
    <w:rsid w:val="00C50184"/>
    <w:rsid w:val="00C5068C"/>
    <w:rsid w:val="00C520D9"/>
    <w:rsid w:val="00C53641"/>
    <w:rsid w:val="00C53CC7"/>
    <w:rsid w:val="00C5400E"/>
    <w:rsid w:val="00C55DB2"/>
    <w:rsid w:val="00C60DDC"/>
    <w:rsid w:val="00C633B5"/>
    <w:rsid w:val="00C640CD"/>
    <w:rsid w:val="00C659B9"/>
    <w:rsid w:val="00C66621"/>
    <w:rsid w:val="00C719F4"/>
    <w:rsid w:val="00C755AB"/>
    <w:rsid w:val="00C7776A"/>
    <w:rsid w:val="00C8067B"/>
    <w:rsid w:val="00C80A3F"/>
    <w:rsid w:val="00C81C2D"/>
    <w:rsid w:val="00C85460"/>
    <w:rsid w:val="00C949E6"/>
    <w:rsid w:val="00CA36C8"/>
    <w:rsid w:val="00CA6A55"/>
    <w:rsid w:val="00CC2440"/>
    <w:rsid w:val="00CC2533"/>
    <w:rsid w:val="00CC2C54"/>
    <w:rsid w:val="00CC7D29"/>
    <w:rsid w:val="00CD0348"/>
    <w:rsid w:val="00CD46C5"/>
    <w:rsid w:val="00CE1F53"/>
    <w:rsid w:val="00CE24F2"/>
    <w:rsid w:val="00CE462D"/>
    <w:rsid w:val="00CE5E05"/>
    <w:rsid w:val="00CE6C62"/>
    <w:rsid w:val="00CF0DF8"/>
    <w:rsid w:val="00CF3A5C"/>
    <w:rsid w:val="00CF3FF2"/>
    <w:rsid w:val="00CF51F8"/>
    <w:rsid w:val="00CF675F"/>
    <w:rsid w:val="00D02555"/>
    <w:rsid w:val="00D02F90"/>
    <w:rsid w:val="00D03BAC"/>
    <w:rsid w:val="00D04977"/>
    <w:rsid w:val="00D0498B"/>
    <w:rsid w:val="00D06F32"/>
    <w:rsid w:val="00D15E42"/>
    <w:rsid w:val="00D22226"/>
    <w:rsid w:val="00D24FA8"/>
    <w:rsid w:val="00D2680A"/>
    <w:rsid w:val="00D31882"/>
    <w:rsid w:val="00D32E64"/>
    <w:rsid w:val="00D42C06"/>
    <w:rsid w:val="00D43125"/>
    <w:rsid w:val="00D54B1B"/>
    <w:rsid w:val="00D550CE"/>
    <w:rsid w:val="00D55196"/>
    <w:rsid w:val="00D556C8"/>
    <w:rsid w:val="00D55A84"/>
    <w:rsid w:val="00D57116"/>
    <w:rsid w:val="00D571AC"/>
    <w:rsid w:val="00D57CA2"/>
    <w:rsid w:val="00D601A5"/>
    <w:rsid w:val="00D61173"/>
    <w:rsid w:val="00D66A3A"/>
    <w:rsid w:val="00D670D4"/>
    <w:rsid w:val="00D70651"/>
    <w:rsid w:val="00D709A3"/>
    <w:rsid w:val="00D77F69"/>
    <w:rsid w:val="00D91575"/>
    <w:rsid w:val="00DA4CD9"/>
    <w:rsid w:val="00DA6BC2"/>
    <w:rsid w:val="00DB3094"/>
    <w:rsid w:val="00DB3804"/>
    <w:rsid w:val="00DB6978"/>
    <w:rsid w:val="00DC645B"/>
    <w:rsid w:val="00DD1CD8"/>
    <w:rsid w:val="00DD25A2"/>
    <w:rsid w:val="00DD5EAE"/>
    <w:rsid w:val="00DD64C2"/>
    <w:rsid w:val="00DD6E71"/>
    <w:rsid w:val="00DE0738"/>
    <w:rsid w:val="00DE1268"/>
    <w:rsid w:val="00DE5D82"/>
    <w:rsid w:val="00DF198B"/>
    <w:rsid w:val="00DF58A3"/>
    <w:rsid w:val="00DF5A9B"/>
    <w:rsid w:val="00DF64AA"/>
    <w:rsid w:val="00E136EF"/>
    <w:rsid w:val="00E17C6A"/>
    <w:rsid w:val="00E2081A"/>
    <w:rsid w:val="00E2132F"/>
    <w:rsid w:val="00E25AC5"/>
    <w:rsid w:val="00E319EA"/>
    <w:rsid w:val="00E32E49"/>
    <w:rsid w:val="00E35BC1"/>
    <w:rsid w:val="00E41D11"/>
    <w:rsid w:val="00E42CB9"/>
    <w:rsid w:val="00E42CDF"/>
    <w:rsid w:val="00E52106"/>
    <w:rsid w:val="00E575D6"/>
    <w:rsid w:val="00E60CEF"/>
    <w:rsid w:val="00E72B1E"/>
    <w:rsid w:val="00E74449"/>
    <w:rsid w:val="00E74B29"/>
    <w:rsid w:val="00E77577"/>
    <w:rsid w:val="00E85548"/>
    <w:rsid w:val="00E86AC1"/>
    <w:rsid w:val="00E944D5"/>
    <w:rsid w:val="00EA1790"/>
    <w:rsid w:val="00EA4916"/>
    <w:rsid w:val="00EB2848"/>
    <w:rsid w:val="00EB5139"/>
    <w:rsid w:val="00EC4841"/>
    <w:rsid w:val="00EC718D"/>
    <w:rsid w:val="00ED5B0C"/>
    <w:rsid w:val="00ED6BF5"/>
    <w:rsid w:val="00EE1499"/>
    <w:rsid w:val="00EE3A14"/>
    <w:rsid w:val="00EE587E"/>
    <w:rsid w:val="00EE7768"/>
    <w:rsid w:val="00EF4016"/>
    <w:rsid w:val="00EF461D"/>
    <w:rsid w:val="00EF601D"/>
    <w:rsid w:val="00F00AB7"/>
    <w:rsid w:val="00F01B19"/>
    <w:rsid w:val="00F02738"/>
    <w:rsid w:val="00F06A86"/>
    <w:rsid w:val="00F11753"/>
    <w:rsid w:val="00F11A70"/>
    <w:rsid w:val="00F16EFE"/>
    <w:rsid w:val="00F17072"/>
    <w:rsid w:val="00F20EBA"/>
    <w:rsid w:val="00F273E6"/>
    <w:rsid w:val="00F27D28"/>
    <w:rsid w:val="00F3691C"/>
    <w:rsid w:val="00F4062F"/>
    <w:rsid w:val="00F40AB9"/>
    <w:rsid w:val="00F424AA"/>
    <w:rsid w:val="00F42A95"/>
    <w:rsid w:val="00F46139"/>
    <w:rsid w:val="00F477D6"/>
    <w:rsid w:val="00F500D4"/>
    <w:rsid w:val="00F5027E"/>
    <w:rsid w:val="00F50791"/>
    <w:rsid w:val="00F52815"/>
    <w:rsid w:val="00F541FA"/>
    <w:rsid w:val="00F55A2A"/>
    <w:rsid w:val="00F561F5"/>
    <w:rsid w:val="00F60F21"/>
    <w:rsid w:val="00F610AD"/>
    <w:rsid w:val="00F6183B"/>
    <w:rsid w:val="00F633AA"/>
    <w:rsid w:val="00F67F18"/>
    <w:rsid w:val="00F7282B"/>
    <w:rsid w:val="00F72A9F"/>
    <w:rsid w:val="00F74D78"/>
    <w:rsid w:val="00F81FDB"/>
    <w:rsid w:val="00FA0664"/>
    <w:rsid w:val="00FA2E69"/>
    <w:rsid w:val="00FA3279"/>
    <w:rsid w:val="00FA4193"/>
    <w:rsid w:val="00FA7061"/>
    <w:rsid w:val="00FB2F1A"/>
    <w:rsid w:val="00FB35B9"/>
    <w:rsid w:val="00FB38E5"/>
    <w:rsid w:val="00FB4F31"/>
    <w:rsid w:val="00FB5486"/>
    <w:rsid w:val="00FB65B7"/>
    <w:rsid w:val="00FC1C85"/>
    <w:rsid w:val="00FC3234"/>
    <w:rsid w:val="00FC3705"/>
    <w:rsid w:val="00FC635B"/>
    <w:rsid w:val="00FC6EF2"/>
    <w:rsid w:val="00FF03DC"/>
    <w:rsid w:val="00FF2A1E"/>
    <w:rsid w:val="00FF6273"/>
    <w:rsid w:val="00FF79F2"/>
    <w:rsid w:val="00FF7D5B"/>
    <w:rsid w:val="010813B1"/>
    <w:rsid w:val="010D0436"/>
    <w:rsid w:val="0160B2D8"/>
    <w:rsid w:val="019002A7"/>
    <w:rsid w:val="01DD565B"/>
    <w:rsid w:val="0300329D"/>
    <w:rsid w:val="03143F3D"/>
    <w:rsid w:val="0375E677"/>
    <w:rsid w:val="038050F3"/>
    <w:rsid w:val="03A3244E"/>
    <w:rsid w:val="042F851B"/>
    <w:rsid w:val="0443C65C"/>
    <w:rsid w:val="0478BE3C"/>
    <w:rsid w:val="048118E3"/>
    <w:rsid w:val="04A548C0"/>
    <w:rsid w:val="04A810FC"/>
    <w:rsid w:val="04D82463"/>
    <w:rsid w:val="05312622"/>
    <w:rsid w:val="057481C7"/>
    <w:rsid w:val="059B68B2"/>
    <w:rsid w:val="05A49BDF"/>
    <w:rsid w:val="05D1F91F"/>
    <w:rsid w:val="060A382F"/>
    <w:rsid w:val="060F3A42"/>
    <w:rsid w:val="064DADD5"/>
    <w:rsid w:val="0650D7A4"/>
    <w:rsid w:val="0662F322"/>
    <w:rsid w:val="06A31315"/>
    <w:rsid w:val="06AD36A8"/>
    <w:rsid w:val="06C5156A"/>
    <w:rsid w:val="070A2936"/>
    <w:rsid w:val="072B4106"/>
    <w:rsid w:val="0742C925"/>
    <w:rsid w:val="076CA7E2"/>
    <w:rsid w:val="08C8CE66"/>
    <w:rsid w:val="0917E544"/>
    <w:rsid w:val="09A6FD26"/>
    <w:rsid w:val="09E99271"/>
    <w:rsid w:val="09F12EF2"/>
    <w:rsid w:val="09F8F8A0"/>
    <w:rsid w:val="0A79118A"/>
    <w:rsid w:val="0AA448A4"/>
    <w:rsid w:val="0B07F69B"/>
    <w:rsid w:val="0B6DE6C5"/>
    <w:rsid w:val="0BFF0617"/>
    <w:rsid w:val="0C16EC33"/>
    <w:rsid w:val="0C3AFCC3"/>
    <w:rsid w:val="0CC79CAC"/>
    <w:rsid w:val="0D3A3C7C"/>
    <w:rsid w:val="0D7169F2"/>
    <w:rsid w:val="0E255371"/>
    <w:rsid w:val="0E3B610F"/>
    <w:rsid w:val="0F022680"/>
    <w:rsid w:val="0F592D27"/>
    <w:rsid w:val="0FEB0790"/>
    <w:rsid w:val="10201F85"/>
    <w:rsid w:val="1038581A"/>
    <w:rsid w:val="10762A0D"/>
    <w:rsid w:val="10E8530E"/>
    <w:rsid w:val="10EA75B4"/>
    <w:rsid w:val="117865B6"/>
    <w:rsid w:val="11E0ABB7"/>
    <w:rsid w:val="1231E066"/>
    <w:rsid w:val="12321B02"/>
    <w:rsid w:val="126F497D"/>
    <w:rsid w:val="128FE56A"/>
    <w:rsid w:val="12FC2D6B"/>
    <w:rsid w:val="13DE9678"/>
    <w:rsid w:val="14B0203E"/>
    <w:rsid w:val="14F77C85"/>
    <w:rsid w:val="150769DE"/>
    <w:rsid w:val="150BA529"/>
    <w:rsid w:val="150E020E"/>
    <w:rsid w:val="1528C89A"/>
    <w:rsid w:val="1598172A"/>
    <w:rsid w:val="165F4142"/>
    <w:rsid w:val="16780F90"/>
    <w:rsid w:val="16AB5B6E"/>
    <w:rsid w:val="16DABE3E"/>
    <w:rsid w:val="16E6128A"/>
    <w:rsid w:val="17088609"/>
    <w:rsid w:val="175CD0A0"/>
    <w:rsid w:val="176EE7DD"/>
    <w:rsid w:val="1776DAA9"/>
    <w:rsid w:val="1809254C"/>
    <w:rsid w:val="1816CC02"/>
    <w:rsid w:val="183F3593"/>
    <w:rsid w:val="18813BF2"/>
    <w:rsid w:val="18ABA314"/>
    <w:rsid w:val="18EF3454"/>
    <w:rsid w:val="190544DF"/>
    <w:rsid w:val="193FA88C"/>
    <w:rsid w:val="19551CDB"/>
    <w:rsid w:val="19ECF724"/>
    <w:rsid w:val="1A766A30"/>
    <w:rsid w:val="1A7C71CD"/>
    <w:rsid w:val="1A834EE9"/>
    <w:rsid w:val="1A85DE9F"/>
    <w:rsid w:val="1A9C4F0D"/>
    <w:rsid w:val="1AAB7D85"/>
    <w:rsid w:val="1ADD3D83"/>
    <w:rsid w:val="1B5500D5"/>
    <w:rsid w:val="1B69FA52"/>
    <w:rsid w:val="1B8F2079"/>
    <w:rsid w:val="1BAF6C13"/>
    <w:rsid w:val="1C4D17E5"/>
    <w:rsid w:val="1C674AFD"/>
    <w:rsid w:val="1C8F8024"/>
    <w:rsid w:val="1CD3A232"/>
    <w:rsid w:val="1CF6FE1A"/>
    <w:rsid w:val="1D10D4F7"/>
    <w:rsid w:val="1D4A1BC1"/>
    <w:rsid w:val="1DB00DCA"/>
    <w:rsid w:val="1DBC68C9"/>
    <w:rsid w:val="1DC36704"/>
    <w:rsid w:val="1DCC99F1"/>
    <w:rsid w:val="1DDF5961"/>
    <w:rsid w:val="1E0E9A24"/>
    <w:rsid w:val="1E17691C"/>
    <w:rsid w:val="1E4446EB"/>
    <w:rsid w:val="1F00AE18"/>
    <w:rsid w:val="1F3988BC"/>
    <w:rsid w:val="1F542AA2"/>
    <w:rsid w:val="1F8ABC1E"/>
    <w:rsid w:val="1FB1CF13"/>
    <w:rsid w:val="1FCD7AD5"/>
    <w:rsid w:val="1FF699D1"/>
    <w:rsid w:val="2048EF68"/>
    <w:rsid w:val="2094143C"/>
    <w:rsid w:val="2098E59F"/>
    <w:rsid w:val="20A17815"/>
    <w:rsid w:val="20A4D551"/>
    <w:rsid w:val="20D5E5E0"/>
    <w:rsid w:val="21A91726"/>
    <w:rsid w:val="227D6FFE"/>
    <w:rsid w:val="22C4E7B7"/>
    <w:rsid w:val="22F73AD2"/>
    <w:rsid w:val="22FD60E2"/>
    <w:rsid w:val="2333B061"/>
    <w:rsid w:val="2346F5F0"/>
    <w:rsid w:val="2363C7E5"/>
    <w:rsid w:val="23B1EE62"/>
    <w:rsid w:val="24756931"/>
    <w:rsid w:val="25313D5A"/>
    <w:rsid w:val="254E8423"/>
    <w:rsid w:val="257F8333"/>
    <w:rsid w:val="25813D72"/>
    <w:rsid w:val="25973DA6"/>
    <w:rsid w:val="25DB75DF"/>
    <w:rsid w:val="26010138"/>
    <w:rsid w:val="260D5AA4"/>
    <w:rsid w:val="26194991"/>
    <w:rsid w:val="265E67BE"/>
    <w:rsid w:val="26D26FE7"/>
    <w:rsid w:val="26EFC0DA"/>
    <w:rsid w:val="2747A9B1"/>
    <w:rsid w:val="2754F935"/>
    <w:rsid w:val="2767EDBC"/>
    <w:rsid w:val="28EF4587"/>
    <w:rsid w:val="293EA2E1"/>
    <w:rsid w:val="29F3B6F0"/>
    <w:rsid w:val="2A1081EF"/>
    <w:rsid w:val="2A124B1C"/>
    <w:rsid w:val="2AC14631"/>
    <w:rsid w:val="2C152F17"/>
    <w:rsid w:val="2C1A6716"/>
    <w:rsid w:val="2CBB386E"/>
    <w:rsid w:val="2CC4799A"/>
    <w:rsid w:val="2D234390"/>
    <w:rsid w:val="2D406DAB"/>
    <w:rsid w:val="2D53B5D8"/>
    <w:rsid w:val="2D675DE8"/>
    <w:rsid w:val="2D822184"/>
    <w:rsid w:val="2DC315F7"/>
    <w:rsid w:val="2E3B4BF5"/>
    <w:rsid w:val="2E65516D"/>
    <w:rsid w:val="2ED40961"/>
    <w:rsid w:val="2EED4670"/>
    <w:rsid w:val="2F1759C0"/>
    <w:rsid w:val="2F5FCEA4"/>
    <w:rsid w:val="2FAB5769"/>
    <w:rsid w:val="2FD35454"/>
    <w:rsid w:val="300121CE"/>
    <w:rsid w:val="30CB1356"/>
    <w:rsid w:val="31AF686D"/>
    <w:rsid w:val="31D01BB8"/>
    <w:rsid w:val="32A65598"/>
    <w:rsid w:val="331CD6E4"/>
    <w:rsid w:val="3324205E"/>
    <w:rsid w:val="339B943D"/>
    <w:rsid w:val="339FC892"/>
    <w:rsid w:val="33A1FA7E"/>
    <w:rsid w:val="33AFAF2F"/>
    <w:rsid w:val="33DF5357"/>
    <w:rsid w:val="33F483C9"/>
    <w:rsid w:val="342497FD"/>
    <w:rsid w:val="3435A960"/>
    <w:rsid w:val="34C7F651"/>
    <w:rsid w:val="354A0999"/>
    <w:rsid w:val="354B7F90"/>
    <w:rsid w:val="355900AA"/>
    <w:rsid w:val="35FB4204"/>
    <w:rsid w:val="360412D1"/>
    <w:rsid w:val="360A5A35"/>
    <w:rsid w:val="363B14C8"/>
    <w:rsid w:val="366AD895"/>
    <w:rsid w:val="36BE75BC"/>
    <w:rsid w:val="36C8DB3B"/>
    <w:rsid w:val="37834F46"/>
    <w:rsid w:val="37A782F3"/>
    <w:rsid w:val="37D3255E"/>
    <w:rsid w:val="390ECDEE"/>
    <w:rsid w:val="3941FAF7"/>
    <w:rsid w:val="39452738"/>
    <w:rsid w:val="39C37F05"/>
    <w:rsid w:val="39EA00F1"/>
    <w:rsid w:val="3A1A577D"/>
    <w:rsid w:val="3AD2AAE1"/>
    <w:rsid w:val="3B02BED6"/>
    <w:rsid w:val="3B497970"/>
    <w:rsid w:val="3B8E555B"/>
    <w:rsid w:val="3C69F862"/>
    <w:rsid w:val="3CAE48ED"/>
    <w:rsid w:val="3CDBE055"/>
    <w:rsid w:val="3CE9C159"/>
    <w:rsid w:val="3DC81FB9"/>
    <w:rsid w:val="3DC9171A"/>
    <w:rsid w:val="3E404731"/>
    <w:rsid w:val="3EC85D9A"/>
    <w:rsid w:val="3EEE2852"/>
    <w:rsid w:val="3F14EC8C"/>
    <w:rsid w:val="3F39CDE0"/>
    <w:rsid w:val="3F899EF8"/>
    <w:rsid w:val="3FC8CEB1"/>
    <w:rsid w:val="401FE8EE"/>
    <w:rsid w:val="40C1E8A0"/>
    <w:rsid w:val="40F79CF6"/>
    <w:rsid w:val="41290C5B"/>
    <w:rsid w:val="416147A3"/>
    <w:rsid w:val="4199B617"/>
    <w:rsid w:val="41EBF666"/>
    <w:rsid w:val="41F7AD2A"/>
    <w:rsid w:val="4244F062"/>
    <w:rsid w:val="42692397"/>
    <w:rsid w:val="42CFB4E0"/>
    <w:rsid w:val="42E2235E"/>
    <w:rsid w:val="42E9EB57"/>
    <w:rsid w:val="434942A1"/>
    <w:rsid w:val="4354E05F"/>
    <w:rsid w:val="43D60B53"/>
    <w:rsid w:val="43F923C0"/>
    <w:rsid w:val="44553B00"/>
    <w:rsid w:val="446276F6"/>
    <w:rsid w:val="447AD59C"/>
    <w:rsid w:val="44DD8855"/>
    <w:rsid w:val="44EBCFF5"/>
    <w:rsid w:val="45C55151"/>
    <w:rsid w:val="45E076D5"/>
    <w:rsid w:val="463F5F6F"/>
    <w:rsid w:val="464082DA"/>
    <w:rsid w:val="467880C5"/>
    <w:rsid w:val="46A15291"/>
    <w:rsid w:val="46DFDE03"/>
    <w:rsid w:val="46E69D51"/>
    <w:rsid w:val="47031F67"/>
    <w:rsid w:val="478E56EE"/>
    <w:rsid w:val="4805E59D"/>
    <w:rsid w:val="48133B7A"/>
    <w:rsid w:val="48992482"/>
    <w:rsid w:val="48EB7F2F"/>
    <w:rsid w:val="4916E3BE"/>
    <w:rsid w:val="491EBF59"/>
    <w:rsid w:val="4947F661"/>
    <w:rsid w:val="496DF2A4"/>
    <w:rsid w:val="496FE887"/>
    <w:rsid w:val="498BB5CA"/>
    <w:rsid w:val="49B02187"/>
    <w:rsid w:val="4A1827CB"/>
    <w:rsid w:val="4A60F38B"/>
    <w:rsid w:val="4ABDE3E7"/>
    <w:rsid w:val="4AE58399"/>
    <w:rsid w:val="4B8FB5B6"/>
    <w:rsid w:val="4C990FFE"/>
    <w:rsid w:val="4D6CECF9"/>
    <w:rsid w:val="4D9A81F3"/>
    <w:rsid w:val="4E04199F"/>
    <w:rsid w:val="4E442FD9"/>
    <w:rsid w:val="4E4F741A"/>
    <w:rsid w:val="4ED2A133"/>
    <w:rsid w:val="4EF74AC9"/>
    <w:rsid w:val="4EFE542E"/>
    <w:rsid w:val="4F0A5FD3"/>
    <w:rsid w:val="4F1277BB"/>
    <w:rsid w:val="4F42F9A4"/>
    <w:rsid w:val="4F8EA511"/>
    <w:rsid w:val="4FE32036"/>
    <w:rsid w:val="501FED31"/>
    <w:rsid w:val="5022C71A"/>
    <w:rsid w:val="50B27A26"/>
    <w:rsid w:val="50F2567D"/>
    <w:rsid w:val="51269181"/>
    <w:rsid w:val="517EF097"/>
    <w:rsid w:val="519B123A"/>
    <w:rsid w:val="519C892B"/>
    <w:rsid w:val="51C2B44A"/>
    <w:rsid w:val="51CD0CA5"/>
    <w:rsid w:val="51FE98F3"/>
    <w:rsid w:val="520CBEAA"/>
    <w:rsid w:val="52617077"/>
    <w:rsid w:val="52D98D98"/>
    <w:rsid w:val="5319C9C2"/>
    <w:rsid w:val="5319EADD"/>
    <w:rsid w:val="5389EB04"/>
    <w:rsid w:val="544244EC"/>
    <w:rsid w:val="5463B3E3"/>
    <w:rsid w:val="54F2D42E"/>
    <w:rsid w:val="5524E01D"/>
    <w:rsid w:val="5540E8C7"/>
    <w:rsid w:val="559F6EDD"/>
    <w:rsid w:val="55F87732"/>
    <w:rsid w:val="563D9C24"/>
    <w:rsid w:val="57438F48"/>
    <w:rsid w:val="578D27E5"/>
    <w:rsid w:val="57C72AFA"/>
    <w:rsid w:val="58091FE5"/>
    <w:rsid w:val="584A8FE8"/>
    <w:rsid w:val="5889CFF3"/>
    <w:rsid w:val="589286C7"/>
    <w:rsid w:val="58C7C5FA"/>
    <w:rsid w:val="596A7615"/>
    <w:rsid w:val="5A6B82CC"/>
    <w:rsid w:val="5AAC2671"/>
    <w:rsid w:val="5AE6FD5D"/>
    <w:rsid w:val="5BD5D2BA"/>
    <w:rsid w:val="5BEFF736"/>
    <w:rsid w:val="5BF63150"/>
    <w:rsid w:val="5C046A6A"/>
    <w:rsid w:val="5C3FB78A"/>
    <w:rsid w:val="5C614DFA"/>
    <w:rsid w:val="5CC009F8"/>
    <w:rsid w:val="5D056B3D"/>
    <w:rsid w:val="5D3EB4F9"/>
    <w:rsid w:val="5DECF56A"/>
    <w:rsid w:val="5E5CECA3"/>
    <w:rsid w:val="5ECFF8DC"/>
    <w:rsid w:val="5F31DE4D"/>
    <w:rsid w:val="5F3A0C57"/>
    <w:rsid w:val="5F56D5B9"/>
    <w:rsid w:val="5F857227"/>
    <w:rsid w:val="5F8A44E7"/>
    <w:rsid w:val="5F8F1AC0"/>
    <w:rsid w:val="604A7FB7"/>
    <w:rsid w:val="6050B521"/>
    <w:rsid w:val="60761A54"/>
    <w:rsid w:val="6079E523"/>
    <w:rsid w:val="608B4B8B"/>
    <w:rsid w:val="60AF5C1B"/>
    <w:rsid w:val="61292E1E"/>
    <w:rsid w:val="615267A0"/>
    <w:rsid w:val="617427B2"/>
    <w:rsid w:val="619DF857"/>
    <w:rsid w:val="61C1213B"/>
    <w:rsid w:val="61D699C2"/>
    <w:rsid w:val="6224B126"/>
    <w:rsid w:val="626564F2"/>
    <w:rsid w:val="626D2EB7"/>
    <w:rsid w:val="62A8BD4C"/>
    <w:rsid w:val="62C2A0B2"/>
    <w:rsid w:val="6305B291"/>
    <w:rsid w:val="6344E622"/>
    <w:rsid w:val="63BB6BD7"/>
    <w:rsid w:val="63FF052A"/>
    <w:rsid w:val="641B1C00"/>
    <w:rsid w:val="648CCF5F"/>
    <w:rsid w:val="64B6ECA9"/>
    <w:rsid w:val="64F257E3"/>
    <w:rsid w:val="65995D5C"/>
    <w:rsid w:val="65F7F456"/>
    <w:rsid w:val="66268635"/>
    <w:rsid w:val="662C588F"/>
    <w:rsid w:val="66487A53"/>
    <w:rsid w:val="66E09B64"/>
    <w:rsid w:val="675C4877"/>
    <w:rsid w:val="67A7D952"/>
    <w:rsid w:val="67B638E3"/>
    <w:rsid w:val="67B8FE04"/>
    <w:rsid w:val="67E93064"/>
    <w:rsid w:val="6821A18F"/>
    <w:rsid w:val="68649607"/>
    <w:rsid w:val="68BEA334"/>
    <w:rsid w:val="68C58C01"/>
    <w:rsid w:val="68DFBFAD"/>
    <w:rsid w:val="68E0C75F"/>
    <w:rsid w:val="68E5E6CB"/>
    <w:rsid w:val="68F818D8"/>
    <w:rsid w:val="6966113A"/>
    <w:rsid w:val="6A6BCF32"/>
    <w:rsid w:val="6B49DA39"/>
    <w:rsid w:val="6B66FEA5"/>
    <w:rsid w:val="6BC4A6DB"/>
    <w:rsid w:val="6C0F0C13"/>
    <w:rsid w:val="6CEAA223"/>
    <w:rsid w:val="6CEEF253"/>
    <w:rsid w:val="6D065997"/>
    <w:rsid w:val="6D10759F"/>
    <w:rsid w:val="6D2A6261"/>
    <w:rsid w:val="6D85939C"/>
    <w:rsid w:val="6DA185BF"/>
    <w:rsid w:val="6DB4E6F1"/>
    <w:rsid w:val="6DC0DFD2"/>
    <w:rsid w:val="6DC4E279"/>
    <w:rsid w:val="6E115B4E"/>
    <w:rsid w:val="6E1F5F20"/>
    <w:rsid w:val="6E39825D"/>
    <w:rsid w:val="6E8BF57D"/>
    <w:rsid w:val="6ECD724E"/>
    <w:rsid w:val="6FB314CA"/>
    <w:rsid w:val="6FFF5634"/>
    <w:rsid w:val="702DE642"/>
    <w:rsid w:val="705D2EAF"/>
    <w:rsid w:val="70A10747"/>
    <w:rsid w:val="710D1CD8"/>
    <w:rsid w:val="7165D317"/>
    <w:rsid w:val="7195B86B"/>
    <w:rsid w:val="71CAC0A1"/>
    <w:rsid w:val="72292BB1"/>
    <w:rsid w:val="723EBDD9"/>
    <w:rsid w:val="7277D571"/>
    <w:rsid w:val="7278C11B"/>
    <w:rsid w:val="72A306AE"/>
    <w:rsid w:val="72B430C7"/>
    <w:rsid w:val="72F6E94D"/>
    <w:rsid w:val="7305DD95"/>
    <w:rsid w:val="731FF9A8"/>
    <w:rsid w:val="73A41C79"/>
    <w:rsid w:val="73D8A38A"/>
    <w:rsid w:val="744A3D20"/>
    <w:rsid w:val="749E7976"/>
    <w:rsid w:val="74BF920E"/>
    <w:rsid w:val="75898A7E"/>
    <w:rsid w:val="763A49D7"/>
    <w:rsid w:val="7669F065"/>
    <w:rsid w:val="76B6E1DF"/>
    <w:rsid w:val="76F78805"/>
    <w:rsid w:val="7777F638"/>
    <w:rsid w:val="77A1CB55"/>
    <w:rsid w:val="77A24FE1"/>
    <w:rsid w:val="77D43276"/>
    <w:rsid w:val="7838A12B"/>
    <w:rsid w:val="784581AD"/>
    <w:rsid w:val="788868E2"/>
    <w:rsid w:val="78FD01CB"/>
    <w:rsid w:val="7900387A"/>
    <w:rsid w:val="7930C2CC"/>
    <w:rsid w:val="799EDF2D"/>
    <w:rsid w:val="79C829B1"/>
    <w:rsid w:val="79D42469"/>
    <w:rsid w:val="79E9AAF7"/>
    <w:rsid w:val="7A049434"/>
    <w:rsid w:val="7A21E58D"/>
    <w:rsid w:val="7A2D145A"/>
    <w:rsid w:val="7A30255D"/>
    <w:rsid w:val="7A6ED97B"/>
    <w:rsid w:val="7A792696"/>
    <w:rsid w:val="7AB1F1D8"/>
    <w:rsid w:val="7AB3FF1E"/>
    <w:rsid w:val="7ABA0212"/>
    <w:rsid w:val="7ADE8816"/>
    <w:rsid w:val="7B2636F8"/>
    <w:rsid w:val="7B77C41E"/>
    <w:rsid w:val="7B83E61C"/>
    <w:rsid w:val="7C08183E"/>
    <w:rsid w:val="7C0ABFAC"/>
    <w:rsid w:val="7C68B8B4"/>
    <w:rsid w:val="7D2A1EC2"/>
    <w:rsid w:val="7DED34F9"/>
    <w:rsid w:val="7E429BEF"/>
    <w:rsid w:val="7E57ADC6"/>
    <w:rsid w:val="7E6F37F4"/>
    <w:rsid w:val="7F61FAA3"/>
    <w:rsid w:val="7F8EF0B7"/>
    <w:rsid w:val="7FC83F27"/>
    <w:rsid w:val="7FFFB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35E48D1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qFormat="1"/>
    <w:lsdException w:name="heading 7" w:uiPriority="9" w:semiHidden="1" w:qFormat="1"/>
    <w:lsdException w:name="heading 8" w:uiPriority="9" w:semiHidden="1" w:qFormat="1"/>
    <w:lsdException w:name="heading 9" w:uiPriority="9" w:semiHidden="1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semiHidden="1"/>
    <w:lsdException w:name="toc 2" w:uiPriority="39" w:semiHidden="1"/>
    <w:lsdException w:name="toc 3" w:uiPriority="39" w:semiHidden="1"/>
    <w:lsdException w:name="toc 4" w:uiPriority="39" w:semiHidden="1"/>
    <w:lsdException w:name="toc 5" w:uiPriority="39" w:semiHidden="1"/>
    <w:lsdException w:name="toc 6" w:uiPriority="39" w:semiHidden="1"/>
    <w:lsdException w:name="toc 7" w:uiPriority="39" w:semiHidden="1"/>
    <w:lsdException w:name="toc 8" w:uiPriority="39" w:semiHidden="1"/>
    <w:lsdException w:name="toc 9" w:uiPriority="39" w:semiHidden="1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uiPriority="35" w:semiHidden="1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semiHidden="1" w:qFormat="1"/>
    <w:lsdException w:name="Closing" w:semiHidden="1"/>
    <w:lsdException w:name="Signature" w:semiHidden="1"/>
    <w:lsdException w:name="Default Paragraph Font" w:uiPriority="1" w:semiHidden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semiHidden="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uiPriority="22" w:semiHidden="1" w:qFormat="1"/>
    <w:lsdException w:name="Emphasis" w:uiPriority="20" w:semiHidden="1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29" w:qFormat="1"/>
    <w:lsdException w:name="Intense Quote" w:uiPriority="30" w:semiHidden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qFormat="1"/>
    <w:lsdException w:name="Intense Emphasis" w:uiPriority="21" w:semiHidden="1" w:qFormat="1"/>
    <w:lsdException w:name="Subtle Reference" w:uiPriority="31" w:semiHidden="1" w:qFormat="1"/>
    <w:lsdException w:name="Intense Reference" w:uiPriority="32" w:semiHidden="1" w:qFormat="1"/>
    <w:lsdException w:name="Book Title" w:uiPriority="33" w:semiHidden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7"/>
    <w:qFormat/>
    <w:rsid w:val="00443903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GraphicAnchor" w:customStyle="1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1Char" w:customStyle="1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styleId="Heading2Char" w:customStyle="1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styleId="Heading3Char" w:customStyle="1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styleId="Heading4Char" w:customStyle="1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Text" w:customStyle="1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rsid w:val="00E74B29"/>
    <w:rPr>
      <w:rFonts w:ascii="Georgia" w:hAnsi="Georgia"/>
    </w:rPr>
  </w:style>
  <w:style w:type="character" w:styleId="HeaderChar" w:customStyle="1">
    <w:name w:val="Header Char"/>
    <w:basedOn w:val="DefaultParagraphFont"/>
    <w:link w:val="Header"/>
    <w:uiPriority w:val="99"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styleId="FooterChar" w:customStyle="1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styleId="Heading5Char" w:customStyle="1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styleId="QuoteChar" w:customStyle="1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5C2708"/>
    <w:pPr>
      <w:spacing w:after="160" w:line="256" w:lineRule="auto"/>
      <w:ind w:left="720"/>
      <w:contextualSpacing/>
    </w:pPr>
    <w:rPr>
      <w:sz w:val="22"/>
      <w:szCs w:val="22"/>
      <w:lang w:val="fr-FR"/>
    </w:rPr>
  </w:style>
  <w:style w:type="character" w:styleId="Hyperlink">
    <w:name w:val="Hyperlink"/>
    <w:basedOn w:val="DefaultParagraphFont"/>
    <w:uiPriority w:val="99"/>
    <w:semiHidden/>
    <w:unhideWhenUsed/>
    <w:rsid w:val="006B0C8B"/>
    <w:rPr>
      <w:color w:val="0000FF"/>
      <w:u w:val="single"/>
    </w:rPr>
  </w:style>
  <w:style w:type="paragraph" w:styleId="Revision">
    <w:name w:val="Revision"/>
    <w:hidden/>
    <w:uiPriority w:val="99"/>
    <w:semiHidden/>
    <w:rsid w:val="008D45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6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55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2.png" Id="rId11" /><Relationship Type="http://schemas.openxmlformats.org/officeDocument/2006/relationships/footer" Target="footer2.xml" Id="rId53" /><Relationship Type="http://schemas.openxmlformats.org/officeDocument/2006/relationships/styles" Target="styles.xml" Id="rId5" /><Relationship Type="http://schemas.openxmlformats.org/officeDocument/2006/relationships/image" Target="media/image1.png" Id="rId10" /><Relationship Type="http://schemas.openxmlformats.org/officeDocument/2006/relationships/footer" Target="footer1.xml" Id="rId52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image" Target="media/image20.png" Id="rId12" /><Relationship Type="http://schemas.openxmlformats.org/officeDocument/2006/relationships/fontTable" Target="fontTable.xml" Id="rId54" /><Relationship Type="http://schemas.microsoft.com/office/2019/09/relationships/intelligence" Target="intelligence.xml" Id="Ra3ce495a715548e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hyperlink" Target="https://pmc.cs.uwindsor.ca/jira/browse/CP8117P13-14" TargetMode="External" Id="R5f9600d7235f462b" /><Relationship Type="http://schemas.openxmlformats.org/officeDocument/2006/relationships/hyperlink" Target="https://pmc.cs.uwindsor.ca/jira/browse/CP8117P13-18" TargetMode="External" Id="Rd072f58588864888" /><Relationship Type="http://schemas.openxmlformats.org/officeDocument/2006/relationships/hyperlink" Target="https://pmc.cs.uwindsor.ca/jira/browse/CP8117P13-19" TargetMode="External" Id="Rfc697aab92854b26" /><Relationship Type="http://schemas.openxmlformats.org/officeDocument/2006/relationships/hyperlink" Target="https://pmc.cs.uwindsor.ca/jira/browse/CP8117P13-20" TargetMode="External" Id="R65211547699e4ccf" /><Relationship Type="http://schemas.openxmlformats.org/officeDocument/2006/relationships/hyperlink" Target="https://pmc.cs.uwindsor.ca/jira/browse/CP8117P13-21" TargetMode="External" Id="R48db4759ddd44232" /><Relationship Type="http://schemas.openxmlformats.org/officeDocument/2006/relationships/hyperlink" Target="https://pmc.cs.uwindsor.ca/jira/browse/CP8117P13-23" TargetMode="External" Id="Re24f73551077426c" /><Relationship Type="http://schemas.openxmlformats.org/officeDocument/2006/relationships/hyperlink" Target="https://pmc.cs.uwindsor.ca/jira/browse/CP8117P13-15" TargetMode="External" Id="R2f0dd28b2ad941b0" /><Relationship Type="http://schemas.openxmlformats.org/officeDocument/2006/relationships/hyperlink" Target="https://pmc.cs.uwindsor.ca/jira/browse/CP8117P13-16" TargetMode="External" Id="R47d0c6321eb5469b" /><Relationship Type="http://schemas.openxmlformats.org/officeDocument/2006/relationships/hyperlink" Target="https://pmc.cs.uwindsor.ca/jira/browse/CP8117P13-17" TargetMode="External" Id="Rae40e47ba4fb4577" /><Relationship Type="http://schemas.openxmlformats.org/officeDocument/2006/relationships/hyperlink" Target="https://pmc.cs.uwindsor.ca/jira/browse/CP8117P13-22" TargetMode="External" Id="Rb7f5d0923d314e37" /><Relationship Type="http://schemas.openxmlformats.org/officeDocument/2006/relationships/hyperlink" Target="https://pmc.cs.uwindsor.ca/jira/browse/CP8117P13-21" TargetMode="External" Id="R34fe90d3fe8f4f3e" /><Relationship Type="http://schemas.openxmlformats.org/officeDocument/2006/relationships/glossaryDocument" Target="/word/glossary/document.xml" Id="Re5019d2151244ee7" /><Relationship Type="http://schemas.openxmlformats.org/officeDocument/2006/relationships/hyperlink" Target="https://pmc.cs.uwindsor.ca/jira/browse/CP8117P13-18" TargetMode="External" Id="Ra0c700a4ea144ddb" /><Relationship Type="http://schemas.openxmlformats.org/officeDocument/2006/relationships/hyperlink" Target="https://pmc.cs.uwindsor.ca/jira/browse/CP8117P13-19" TargetMode="External" Id="R7dd5752a8798436e" /><Relationship Type="http://schemas.openxmlformats.org/officeDocument/2006/relationships/hyperlink" Target="https://pmc.cs.uwindsor.ca/jira/browse/CP8117P13-20" TargetMode="External" Id="R8fab019fab2d487a" /><Relationship Type="http://schemas.openxmlformats.org/officeDocument/2006/relationships/hyperlink" Target="https://pmc.cs.uwindsor.ca/jira/browse/CP8117P13-23" TargetMode="External" Id="R0972bba8f2034c84" /><Relationship Type="http://schemas.openxmlformats.org/officeDocument/2006/relationships/hyperlink" Target="https://pmc.cs.uwindsor.ca/jira/browse/CP8117P13-21" TargetMode="External" Id="R2965a42702a14bee" /><Relationship Type="http://schemas.openxmlformats.org/officeDocument/2006/relationships/hyperlink" Target="https://pmc.cs.uwindsor.ca/jira/browse/CP8117P13-15" TargetMode="External" Id="R5d2a0f5cddcb449e" /><Relationship Type="http://schemas.openxmlformats.org/officeDocument/2006/relationships/hyperlink" Target="https://pmc.cs.uwindsor.ca/jira/browse/CP8117P13-16" TargetMode="External" Id="R74d4393f25da4611" /><Relationship Type="http://schemas.openxmlformats.org/officeDocument/2006/relationships/hyperlink" Target="https://pmc.cs.uwindsor.ca/jira/browse/CP8117P13-17" TargetMode="External" Id="R932d8ca64f47419c" /><Relationship Type="http://schemas.openxmlformats.org/officeDocument/2006/relationships/hyperlink" Target="https://pmc.cs.uwindsor.ca/jira/browse/CP8117P13-22" TargetMode="External" Id="R4c04a399b40a40a3" /><Relationship Type="http://schemas.openxmlformats.org/officeDocument/2006/relationships/hyperlink" Target="https://pmc.cs.uwindsor.ca/jira/browse/CP8117P13-21" TargetMode="External" Id="R1308b6242d95461b" /><Relationship Type="http://schemas.openxmlformats.org/officeDocument/2006/relationships/hyperlink" Target="https://pmc.cs.uwindsor.ca/jira/browse/CP8117P13-18" TargetMode="External" Id="Ra471ba2bda3943be" /><Relationship Type="http://schemas.openxmlformats.org/officeDocument/2006/relationships/hyperlink" Target="https://pmc.cs.uwindsor.ca/jira/browse/CP8117P13-19" TargetMode="External" Id="Ra0405eff60534be7" /><Relationship Type="http://schemas.openxmlformats.org/officeDocument/2006/relationships/hyperlink" Target="https://pmc.cs.uwindsor.ca/jira/browse/CP8117P13-20" TargetMode="External" Id="R8a6ca2859a1f4c43" /><Relationship Type="http://schemas.openxmlformats.org/officeDocument/2006/relationships/hyperlink" Target="https://pmc.cs.uwindsor.ca/jira/browse/CP8117P13-21" TargetMode="External" Id="R4eb2753234934780" /><Relationship Type="http://schemas.openxmlformats.org/officeDocument/2006/relationships/hyperlink" Target="https://pmc.cs.uwindsor.ca/jira/browse/CP8117P13-23" TargetMode="External" Id="R3406ef937cfc47a2" /><Relationship Type="http://schemas.openxmlformats.org/officeDocument/2006/relationships/hyperlink" Target="https://pmc.cs.uwindsor.ca/jira/browse/CP8117P13-15" TargetMode="External" Id="R9309a240eb1e456e" /><Relationship Type="http://schemas.openxmlformats.org/officeDocument/2006/relationships/hyperlink" Target="https://pmc.cs.uwindsor.ca/jira/browse/CP8117P13-16" TargetMode="External" Id="R57ed55b6f87f46b5" /><Relationship Type="http://schemas.openxmlformats.org/officeDocument/2006/relationships/hyperlink" Target="https://pmc.cs.uwindsor.ca/jira/browse/CP8117P13-17" TargetMode="External" Id="Rb475cff60c724399" /><Relationship Type="http://schemas.openxmlformats.org/officeDocument/2006/relationships/hyperlink" Target="https://pmc.cs.uwindsor.ca/jira/browse/CP8117P13-22" TargetMode="External" Id="Raa8e60f834114cca" /><Relationship Type="http://schemas.openxmlformats.org/officeDocument/2006/relationships/image" Target="/media/image6.png" Id="R62517c36689a4dd6" /><Relationship Type="http://schemas.openxmlformats.org/officeDocument/2006/relationships/hyperlink" Target="https://pmc.cs.uwindsor.ca/jira/secure/RapidBoard.jspa?rapidView=22&amp;projectKey=CP8117P13&amp;view=reporting&amp;chart=burndownChart&amp;sprint=107" TargetMode="External" Id="Rfc9492ead15248bd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Templates\Modern%20student%20report.dotx" TargetMode="External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4fcb2f-c696-445f-9530-424653395da0}"/>
      </w:docPartPr>
      <w:docPartBody>
        <w:p w14:paraId="13B9A168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16c05727-aa75-4e4a-9b5f-8a80a1165891"/>
    <ds:schemaRef ds:uri="http://purl.org/dc/elements/1.1/"/>
    <ds:schemaRef ds:uri="http://schemas.microsoft.com/office/2006/metadata/properties"/>
    <ds:schemaRef ds:uri="http://schemas.microsoft.com/office/2006/documentManagement/types"/>
    <ds:schemaRef ds:uri="http://purl.org/dc/dcmitype/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71af3243-3dd4-4a8d-8c0d-dd76da1f02a5"/>
    <ds:schemaRef ds:uri="http://www.w3.org/XML/1998/namespace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Modern student report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/>
  <keywords/>
  <dc:description/>
  <lastModifiedBy>Avinash Gupta</lastModifiedBy>
  <revision>4</revision>
  <dcterms:created xsi:type="dcterms:W3CDTF">2021-05-22T11:02:00.0000000Z</dcterms:created>
  <dcterms:modified xsi:type="dcterms:W3CDTF">2021-07-08T10:45:02.9615297Z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